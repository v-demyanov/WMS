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E0D78" w14:textId="7DB99DBB" w:rsidR="00627F81" w:rsidRPr="00B11D53" w:rsidRDefault="00F9638C" w:rsidP="00315B02">
      <w:pPr>
        <w:pStyle w:val="ab"/>
        <w:tabs>
          <w:tab w:val="left" w:pos="142"/>
        </w:tabs>
        <w:spacing w:before="1000"/>
        <w:ind w:firstLine="2410"/>
        <w:rPr>
          <w:b/>
          <w:lang w:val="ru-RU"/>
        </w:rPr>
      </w:pPr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246B0327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700D2DB3" w:rsidR="00A314D7" w:rsidRPr="00136FC4" w:rsidRDefault="00BF4552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BF4552">
                              <w:rPr>
                                <w:rFonts w:ascii="Times New Roman" w:hAnsi="Times New Roman"/>
                                <w:sz w:val="18"/>
                                <w:highlight w:val="yellow"/>
                                <w:lang w:val="ru-RU"/>
                              </w:rPr>
                              <w:t>студент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i58AEAAM4DAAAOAAAAZHJzL2Uyb0RvYy54bWysU8Fu2zAMvQ/YPwi6L7azJmmNOEXRosOA&#10;bi3W9QNkWY6F2aJGKbGzrx8lO1m63YpdBFGiHt97pNbXQ9eyvUKnwRQ8m6WcKSOh0mZb8Jfv9x8u&#10;OXNemEq0YFTBD8rx6837d+ve5moODbSVQkYgxuW9LXjjvc2TxMlGdcLNwCpDlzVgJzyFuE0qFD2h&#10;d20yT9Nl0gNWFkEq5+j0brzkm4hf10r6x7p2yrO24MTNxxXjWoY12axFvkVhGy0nGuINLDqhDRU9&#10;Qd0JL9gO9T9QnZYIDmo/k9AlUNdaqqiB1GTpX2qeG2FV1ELmOHuyyf0/WPl1/4RMVwW/WHBmREc9&#10;+kauCbNtFbtKL4JDvXU5JT7bJwwanX0A+cMxA7cN5akbROgbJSrilYX85NWDEDh6ysr+C1SEL3Ye&#10;ollDjV0AJBvYEHtyOPVEDZ5JOsw+plfLyxVnku6yRbZaLmIJkR9fW3T+k4KOhU3BkdhHdLF/cD6w&#10;EfkxJRQzcK/bNva9Na8OKHE8UXFwptdH+qMNfiiHyZESqgOpQhiHij4BbRrAX5z1NFAFdz93AhVn&#10;7WcTnJmv0jCB5wGeB+V5IIwkqIJ7zsbtrR+ndmdRbxuqlEWRBm7IzVpHoYHqyGrqAQ1N1D8NeJjK&#10;8zhm/fmGm98AAAD//wMAUEsDBBQABgAIAAAAIQB+CdTV3wAAAA8BAAAPAAAAZHJzL2Rvd25yZXYu&#10;eG1sTI/BTsMwEETvSPyDtUjcqNM2TUuIU0VI/QBCkThuY5ME4nWw3Tb8PZsT3GZ2R7Nvi/1kB3Ex&#10;PvSOFCwXCQhDjdM9tQqOr4eHHYgQkTQOjoyCHxNgX97eFJhrd6UXc6ljK7iEQo4KuhjHXMrQdMZi&#10;WLjREO8+nLcY2fpWao9XLreDXCVJJi32xBc6HM1zZ5qv+mwVVNXn9PZdP+IhyF3iM53qtnpX6v5u&#10;qp5ARDPFvzDM+IwOJTOd3Jl0EAP7dbZh9sgqXSas5sxmu+IHT/NsnW5BloX8/0f5CwAA//8DAFBL&#10;AQItABQABgAIAAAAIQC2gziS/gAAAOEBAAATAAAAAAAAAAAAAAAAAAAAAABbQ29udGVudF9UeXBl&#10;c10ueG1sUEsBAi0AFAAGAAgAAAAhADj9If/WAAAAlAEAAAsAAAAAAAAAAAAAAAAALwEAAF9yZWxz&#10;Ly5yZWxzUEsBAi0AFAAGAAgAAAAhAC6e6LnwAQAAzgMAAA4AAAAAAAAAAAAAAAAALgIAAGRycy9l&#10;Mm9Eb2MueG1sUEsBAi0AFAAGAAgAAAAhAH4J1NXfAAAADwEAAA8AAAAAAAAAAAAAAAAASgQAAGRy&#10;cy9kb3ducmV2LnhtbFBLBQYAAAAABAAEAPMAAABWBQAAAAA=&#10;" filled="f" stroked="f" strokeweight=".25pt">
                <v:textbox inset="1pt,1pt,1pt,1pt">
                  <w:txbxContent>
                    <w:p w14:paraId="1F666E4E" w14:textId="700D2DB3" w:rsidR="00A314D7" w:rsidRPr="00136FC4" w:rsidRDefault="00BF4552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BF4552">
                        <w:rPr>
                          <w:rFonts w:ascii="Times New Roman" w:hAnsi="Times New Roman"/>
                          <w:sz w:val="18"/>
                          <w:highlight w:val="yellow"/>
                          <w:lang w:val="ru-RU"/>
                        </w:rPr>
                        <w:t>студент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4AFBFD12" w:rsidR="00A314D7" w:rsidRPr="00627B06" w:rsidRDefault="006D4C49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kH8AEAANQDAAAOAAAAZHJzL2Uyb0RvYy54bWysU8Fu2zAMvQ/YPwi6L44zJOmMOEXRosOA&#10;biva7QMYWY6F2aJGKbGzrx8lJ2m63YZdBFGiHvken1bXQ9eKvSZv0JYyn0yl0FZhZey2lN+/3b+7&#10;ksIHsBW0aHUpD9rL6/XbN6veFXqGDbaVJsEg1he9K2UTgiuyzKtGd+An6LTlyxqpg8AhbbOKoGf0&#10;rs1m0+ki65EqR6i093x6N17KdcKva63C17r2Ooi2lNxbSCuldRPXbL2CYkvgGqOObcA/dNGBsVz0&#10;DHUHAcSOzF9QnVGEHuswUdhlWNdG6cSB2eTTP9g8N+B04sLieHeWyf8/WPVl/0jCVKWcv5fCQscz&#10;emLVwG5bLT7ki6hQ73zBic/ukSJH7x5Q/fDC4m3DefqGCPtGQ8V95TE/e/UgBp6fik3/GSvGh13A&#10;JNZQUxcBWQYxpJkczjPRQxCKD6+W+WzJJlJ8lc/z5WKeKkBxeuzIh48aOxE3pSRuPoHD/sGH2AwU&#10;p5RYy+K9ads09ta+OuDE8UQn3xxfn7ofVQjDZkhqJZ7xboPVgbkRjtbir8CbBumXFD3bqpT+5w5I&#10;S9F+slGf2XIafXgZ0GWwuQzAKoYqZZBi3N6G0bs7R2bbcKU8cbV4w5rWJvF96eo4CbZOkuFo8+jN&#10;yzhlvXzG9W8AAAD//wMAUEsDBBQABgAIAAAAIQC0iUcR3wAAAA8BAAAPAAAAZHJzL2Rvd25yZXYu&#10;eG1sTI/BTsMwEETvSPyDtUjcqF1ITRriVBFSP4BQJI7b2CSB2A6224a/Z3OC24z2aXam3M12ZGcT&#10;4uCdgvVKADOu9XpwnYLD6/4uBxYTOo2jd0bBj4mwq66vSiy0v7gXc25SxyjExQIV9ClNBeex7Y3F&#10;uPKTcXT78MFiIhs6rgNeKNyO/F4IyS0Ojj70OJnn3rRfzckqqOvP+e272eI+8lwEqTPd1e9K3d7M&#10;9ROwZOb0B8NSn6pDRZ2O/uR0ZCP5B5llxJLaZHILbGE2Yi2BHRf1KHLgVcn/76h+AQAA//8DAFBL&#10;AQItABQABgAIAAAAIQC2gziS/gAAAOEBAAATAAAAAAAAAAAAAAAAAAAAAABbQ29udGVudF9UeXBl&#10;c10ueG1sUEsBAi0AFAAGAAgAAAAhADj9If/WAAAAlAEAAAsAAAAAAAAAAAAAAAAALwEAAF9yZWxz&#10;Ly5yZWxzUEsBAi0AFAAGAAgAAAAhAJtNKQfwAQAA1AMAAA4AAAAAAAAAAAAAAAAALgIAAGRycy9l&#10;Mm9Eb2MueG1sUEsBAi0AFAAGAAgAAAAhALSJRxHfAAAADwEAAA8AAAAAAAAAAAAAAAAASgQAAGRy&#10;cy9kb3ducmV2LnhtbFBLBQYAAAAABAAEAPMAAABWBQAAAAA=&#10;" filled="f" stroked="f" strokeweight=".25pt">
                <v:textbox inset="1pt,1pt,1pt,1pt">
                  <w:txbxContent>
                    <w:p w14:paraId="673CA4DF" w14:textId="4AFBFD12" w:rsidR="00A314D7" w:rsidRPr="00627B06" w:rsidRDefault="006D4C49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BC4061C" w:rsidR="00A425F9" w:rsidRPr="00627B06" w:rsidRDefault="00BF4552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 А.С.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gH8gEAANQDAAAOAAAAZHJzL2Uyb0RvYy54bWysU9tu2zAMfR+wfxD0vviCNm2NOEXRosOA&#10;biva7QMYWY6F2aJGKbG7rx+lXJpub8NeBJGijg4PjxbX09CLrSZv0NaymOVSaKuwMXZdy+/f7j9c&#10;SuED2AZ6tLqWL9rL6+X7d4vRVbrEDvtGk2AQ66vR1bILwVVZ5lWnB/AzdNryYYs0QOCQ1llDMDL6&#10;0Gdlns+zEalxhEp7z9m73aFcJvy21Sp8bVuvg+hrydxCWimtq7hmywVUawLXGbWnAf/AYgBj+dEj&#10;1B0EEBsyf0ENRhF6bMNM4ZBh2xqlUw/cTZH/0c1zB06nXlgc744y+f8Hq75sH0mYppZnV1JYGHhG&#10;T6wa2HWvxVWRFBqdr7jw2T1S7NG7B1Q/vLB423GdviHCsdPQMK8iKpq9uRADz1fFavyMDePDJmAS&#10;a2ppiIAsg5jSTF6OM9FTEIqTl/MyPyulUHxUnBcX8/P0AlSHy458+KhxEHFTS2LyCRy2Dz5EMlAd&#10;SuJbFu9N36ex9/ZNggt3GZ18s799YB8d5aswraakVhlZxMwKmxfujXBnLf4KvOmQfkkxsq1q6X9u&#10;gLQU/Scb9Skv8ujD04BOg9VpAFYxVC2DFLvtbdh5d+PIrDt+qUi9WrxhTVuT+n1ltZ8EWyfJsLd5&#10;9OZpnKpeP+PyNwAAAP//AwBQSwMEFAAGAAgAAAAhAACJ+nzfAAAADwEAAA8AAABkcnMvZG93bnJl&#10;di54bWxMj8FOwzAQRO9I/IO1SNyoXUhNGuJUEVI/gAASRzd2k0C8Drbbhr9nc4Lbzu5o9k25m93I&#10;zjbEwaOC9UoAs9h6M2Cn4O11f5cDi0mj0aNHq+DHRthV11elLoy/4Is9N6ljFIKx0Ar6lKaC89j2&#10;1um48pNFuh19cDqRDB03QV8o3I38XgjJnR6QPvR6ss+9bb+ak1NQ15/z+3ez1fvIcxGkyUxXfyh1&#10;ezPXT8CSndOfGRZ8QoeKmA7+hCaykfSD3BB7oimT2SOwxbMRawnssOzyXAKvSv6/R/ULAAD//wMA&#10;UEsBAi0AFAAGAAgAAAAhALaDOJL+AAAA4QEAABMAAAAAAAAAAAAAAAAAAAAAAFtDb250ZW50X1R5&#10;cGVzXS54bWxQSwECLQAUAAYACAAAACEAOP0h/9YAAACUAQAACwAAAAAAAAAAAAAAAAAvAQAAX3Jl&#10;bHMvLnJlbHNQSwECLQAUAAYACAAAACEARorIB/IBAADUAwAADgAAAAAAAAAAAAAAAAAuAgAAZHJz&#10;L2Uyb0RvYy54bWxQSwECLQAUAAYACAAAACEAAIn6fN8AAAAPAQAADwAAAAAAAAAAAAAAAABMBAAA&#10;ZHJzL2Rvd25yZXYueG1sUEsFBgAAAAAEAAQA8wAAAFgFAAAAAA==&#10;" filled="f" stroked="f" strokeweight=".25pt">
                <v:textbox inset="1pt,1pt,1pt,1pt">
                  <w:txbxContent>
                    <w:p w14:paraId="084A7D92" w14:textId="6BC4061C" w:rsidR="00A425F9" w:rsidRPr="00627B06" w:rsidRDefault="00BF4552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 А.С.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6CF5F6D3" w:rsidR="00A425F9" w:rsidRPr="00627B06" w:rsidRDefault="00BF4552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BF4552">
                              <w:rPr>
                                <w:rFonts w:ascii="Times New Roman" w:hAnsi="Times New Roman"/>
                                <w:sz w:val="18"/>
                                <w:highlight w:val="yellow"/>
                                <w:lang w:val="ru-RU"/>
                              </w:rPr>
                              <w:t>руководитель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ea8QEAANQDAAAOAAAAZHJzL2Uyb0RvYy54bWysU8Fu2zAMvQ/YPwi6L7bTNemMOEXRosOA&#10;bivW7QMYWY6F2aJGKbG7rx8lJ1m63YZdBJEiHx8fqdX12Hdir8kbtJUsZrkU2iqsjd1W8tvX+zdX&#10;UvgAtoYOra7ks/byev361WpwpZ5ji12tSTCI9eXgKtmG4Mos86rVPfgZOm35sUHqIbBJ26wmGBi9&#10;77J5ni+yAal2hEp7z9676VGuE37TaBU+N43XQXSVZG4hnZTOTTyz9QrKLYFrjTrQgH9g0YOxXPQE&#10;dQcBxI7MX1C9UYQemzBT2GfYNEbp1AN3U+R/dPPUgtOpFxbHu5NM/v/Bqk/7RxKmruTbpRQWep7R&#10;F1YN7LbT4l2+jAoNzpcc+OQeKfbo3QOq715YvG05Tt8Q4dBqqJlXEeOzFwnR8JwqNsNHrBkfdgGT&#10;WGNDfQRkGcSYZvJ8mokeg1DsvFoUiwumpvipuCyWi8tUAcpjsiMf3mvsRbxUkph8Aof9gw+RDJTH&#10;kFjL4r3pujT2zr5wcODk0WlvDtlH9pMKYdyMSa2Loy4brJ+5N8Jptfgr8KVF+inFwGtVSf9jB6Sl&#10;6D7YqM98mcc9PDfo3NicG2AVQ1UySDFdb8O0uztHZttypSL1avGGNW1M6jcynlgdJsGrk2Q4rHnc&#10;zXM7Rf3+jOtfAAAA//8DAFBLAwQUAAYACAAAACEA2zhg5eAAAAAPAQAADwAAAGRycy9kb3ducmV2&#10;LnhtbEyPwU7DMBBE70j8g7VI3KgTmpg2jVNFSP0AAkgct7GbBOJ1sN02/D3OCW47u6PZN+V+NiO7&#10;aOcHSxLSVQJMU2vVQJ2Et9fDwwaYD0gKR0tawo/2sK9ub0oslL3Si740oWMxhHyBEvoQpoJz3/ba&#10;oF/ZSVO8nawzGKJ0HVcOrzHcjPwxSQQ3OFD80OOkn3vdfjVnI6GuP+f372aLB883iRMqU139IeX9&#10;3VzvgAU9hz8zLPgRHarIdLRnUp6NUa9Fvo3eOGXrpxzY4smTVAA7LjuRZsCrkv/vUf0CAAD//wMA&#10;UEsBAi0AFAAGAAgAAAAhALaDOJL+AAAA4QEAABMAAAAAAAAAAAAAAAAAAAAAAFtDb250ZW50X1R5&#10;cGVzXS54bWxQSwECLQAUAAYACAAAACEAOP0h/9YAAACUAQAACwAAAAAAAAAAAAAAAAAvAQAAX3Jl&#10;bHMvLnJlbHNQSwECLQAUAAYACAAAACEAkzuHmvEBAADUAwAADgAAAAAAAAAAAAAAAAAuAgAAZHJz&#10;L2Uyb0RvYy54bWxQSwECLQAUAAYACAAAACEA2zhg5eAAAAAPAQAADwAAAAAAAAAAAAAAAABLBAAA&#10;ZHJzL2Rvd25yZXYueG1sUEsFBgAAAAAEAAQA8wAAAFgFAAAAAA==&#10;" filled="f" stroked="f" strokeweight=".25pt">
                <v:textbox inset="1pt,1pt,1pt,1pt">
                  <w:txbxContent>
                    <w:p w14:paraId="13B30A31" w14:textId="6CF5F6D3" w:rsidR="00A425F9" w:rsidRPr="00627B06" w:rsidRDefault="00BF4552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BF4552">
                        <w:rPr>
                          <w:rFonts w:ascii="Times New Roman" w:hAnsi="Times New Roman"/>
                          <w:sz w:val="18"/>
                          <w:highlight w:val="yellow"/>
                          <w:lang w:val="ru-RU"/>
                        </w:rPr>
                        <w:t>руководитель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9DAB225" id="Rectangle 923" o:spid="_x0000_s1031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1d8QEAANQDAAAOAAAAZHJzL2Uyb0RvYy54bWysU1GP0zAMfkfiP0R5Z1132w2qdafTnQ4h&#10;HXDi4Ad4abpGtHFwsrXj1+Ok29jBG+Ilih378+fPzupm6Fqx1+QN2lLmk6kU2iqsjN2W8tvXhzdv&#10;pfABbAUtWl3Kg/byZv361ap3hZ5hg22lSTCI9UXvStmE4Ios86rRHfgJOm35sUbqILBJ26wi6Bm9&#10;a7PZdHqd9UiVI1Tae/bej49ynfDrWqvwua69DqItJXML6aR0buKZrVdQbAlcY9SRBvwDiw6M5aJn&#10;qHsIIHZk/oLqjCL0WIeJwi7DujZKpx64m3z6RzfPDTidemFxvDvL5P8frPq0fyJhqlIullJY6HhG&#10;X1g1sNtWi3ezq6hQ73zBgc/uiWKP3j2i+u6FxbuG4/QtEfaNhop55TE+e5EQDc+pYtN/xIrxYRcw&#10;iTXU1EVAlkEMaSaH80z0EIRi53w5v5ovpFD8lC/y5fUiVYDilOzIh/caOxEvpSQmn8Bh/+hDJAPF&#10;KSTWsvhg2jaNvbUvHBw4enTam2P2if2oQhg2w6jWSZcNVgfujXBcLf4KfGmQfkrR81qV0v/YAWkp&#10;2g826jNbTuMeXhp0aWwuDbCKoUoZpBivd2Hc3Z0js224Up56tXjLmtYm9RsZj6yOk+DVSTIc1zzu&#10;5qWdon5/xvUvAAAA//8DAFBLAwQUAAYACAAAACEANRWlweAAAAAPAQAADwAAAGRycy9kb3ducmV2&#10;LnhtbEyPQU7DMBBF90jcwRokdtRulKZJGqeKkHoAAkgs3XiaBGI72G4bbs90BcuZ//TnTbVfzMQu&#10;6MPorIT1SgBD2zk92l7C2+vhKQcWorJaTc6ihB8MsK/v7ypVane1L3hpY8+oxIZSSRhinEvOQzeg&#10;UWHlZrSUnZw3KtLoe669ulK5mXgiRMaNGi1dGNSMzwN2X+3ZSGiaz+X9uy3UIfBc+Eynum8+pHx8&#10;WJodsIhL/IPhpk/qUJPT0Z2tDmySkIhisyWWkjTbFMCISdZbkQI73nZ5kQOvK/7/j/oXAAD//wMA&#10;UEsBAi0AFAAGAAgAAAAhALaDOJL+AAAA4QEAABMAAAAAAAAAAAAAAAAAAAAAAFtDb250ZW50X1R5&#10;cGVzXS54bWxQSwECLQAUAAYACAAAACEAOP0h/9YAAACUAQAACwAAAAAAAAAAAAAAAAAvAQAAX3Jl&#10;bHMvLnJlbHNQSwECLQAUAAYACAAAACEAeZmdXfEBAADUAwAADgAAAAAAAAAAAAAAAAAuAgAAZHJz&#10;L2Uyb0RvYy54bWxQSwECLQAUAAYACAAAACEANRWlweAAAAAPAQAADwAAAAAAAAAAAAAAAABLBAAA&#10;ZHJzL2Rvd25yZXYueG1sUEsFBgAAAAAEAAQA8wAAAFgFAAAAAA==&#10;" filled="f" stroked="f" strokeweight=".25pt">
                <v:textbox inset="1pt,1pt,1pt,1pt">
                  <w:txbxContent>
                    <w:p w14:paraId="44CE562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5F13A70" id="Rectangle 894" o:spid="_x0000_s1032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O18QEAANQDAAAOAAAAZHJzL2Uyb0RvYy54bWysU1GP0zAMfkfiP0R5Z10H241q3el0p0NI&#10;B3fi4Ad4abpGtHFwsrXj1+Ok29jBG+Ilih378+fPzup66Fqx1+QN2lLmk6kU2iqsjN2W8tvX+zdL&#10;KXwAW0GLVpfyoL28Xr9+tepdoWfYYFtpEgxifdG7UjYhuCLLvGp0B36CTlt+rJE6CGzSNqsIekbv&#10;2mw2nS6yHqlyhEp7z9678VGuE35daxUe69rrINpSMreQTkrnJp7ZegXFlsA1Rh1pwD+w6MBYLnqG&#10;uoMAYkfmL6jOKEKPdZgo7DKsa6N06oG7yad/dPPcgNOpFxbHu7NM/v/Bqs/7JxKmKuV8IYWFjmf0&#10;hVUDu221WL5/FxXqnS848Nk9UezRuwdU372weNtwnL4hwr7RUDGvPMZnLxKi4TlVbPpPWDE+7AIm&#10;sYaaugjIMoghzeRwnokeglDsfJvnV8u5FIqf8nl+tZinClCckh358EFjJ+KllMTkEzjsH3yIZKA4&#10;hcRaFu9N26axt/aFgwNHj057c8w+sR9VCMNmSGotTrpssDpwb4TjavFX4EuD9FOKnteqlP7HDkhL&#10;0X60UZ/Z1TTu4aVBl8bm0gCrGKqUQYrxehvG3d05MtuGK+WpV4s3rGltUr+R8cjqOAlenSTDcc3j&#10;bl7aKer3Z1z/Ag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OfHztf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35F83CA4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25BC46A" id="Rectangle 934" o:spid="_x0000_s1033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/oW8QEAANQDAAAOAAAAZHJzL2Uyb0RvYy54bWysU1Fv0zAQfkfiP1h+p0m6lY2o6TRtGkIa&#10;MDH4AVfHaSwSnzm7Tcqv5+y0pYM3xIvlO58/f/fd5+XN2Hdip8kbtJUsZrkU2iqsjd1U8tvXhzfX&#10;UvgAtoYOra7kXnt5s3r9ajm4Us+xxa7WJBjE+nJwlWxDcGWWedXqHvwMnbZ82CD1EDikTVYTDIze&#10;d9k8z99mA1LtCJX2nrP306FcJfym0Sp8bhqvg+gqydxCWimt67hmqyWUGwLXGnWgAf/Aogdj+dET&#10;1D0EEFsyf0H1RhF6bMJMYZ9h0xilUw/cTZH/0c1zC06nXlgc704y+f8Hqz7tnkiYupKLhRQWep7R&#10;F1YN7KbT4t3FZVRocL7kwmf3RLFH7x5RfffC4l3LdfqWCIdWQ828ilifvbgQA89XxXr4iDXjwzZg&#10;EmtsqI+ALIMY00z2p5noMQjFyev51WXO1BQfFYuiuEgzy6A8Xnbkw3uNvYibShKTT+Cwe/QhkoHy&#10;WBLfsvhgui6NvbMvElw4ZXTyzeH2kf2kQhjXY1Lr6qjLGus990Y4WYu/Am9apJ9SDGyrSvofWyAt&#10;RffBRn3mV3n04XlA58H6PACrGKqSQYppexcm724dmU3LLxWpV4u3rGljUr+R8cTqMAm2TpLhYPPo&#10;zfM4Vf3+jKtfAA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C1r/oW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58AD54C" id="Rectangle 933" o:spid="_x0000_s1034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fr8QEAANQDAAAOAAAAZHJzL2Uyb0RvYy54bWysU8GO0zAQvSPxD5bvNE1Ll27UdLXa1SKk&#10;BVYsfMDUcRqLxGPGbpPy9YydtnThhrhYnvH4+c2b59XN0LVir8kbtKXMJ1MptFVYGbst5bevD2+W&#10;UvgAtoIWrS7lQXt5s379atW7Qs+wwbbSJBjE+qJ3pWxCcEWWedXoDvwEnbZ8WCN1EDikbVYR9Ize&#10;tdlsOr3KeqTKESrtPWfvx0O5Tvh1rVX4XNdeB9GWkrmFtFJaN3HN1isotgSuMepIA/6BRQfG8qNn&#10;qHsIIHZk/oLqjCL0WIeJwi7DujZKpx64m3z6RzfPDTidemFxvDvL5P8frPq0fyJhqlIu3kphoeMZ&#10;fWHVwG5bLa7n86hQ73zBhc/uiWKP3j2i+u6FxbuG6/QtEfaNhop55bE+e3EhBp6vik3/ESvGh13A&#10;JNZQUxcBWQYxpJkczjPRQxCKk1fL+fJ6IYXio3yR5/M0swyK02VHPrzX2Im4KSUx+QQO+0cfIhko&#10;TiXxLYsPpm3T2Fv7IsGFY0Yn3xxvn9iPKoRhMyS1liddNlgduDfC0Vr8FXjTIP2UomdbldL/2AFp&#10;KdoPNuozezeNPrwM6DLYXAZgFUOVMkgxbu/C6N2dI7Nt+KU89WrxljWtTeo3Mh5ZHSfB1kkyHG0e&#10;vXkZp6rfn3H9Cw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N6Fn6/EBAADU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178A53A" id="Rectangle 915" o:spid="_x0000_s1035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Nd8QEAANQDAAAOAAAAZHJzL2Uyb0RvYy54bWysU8Fu2zAMvQ/YPwi6L44zJG2MOEXRosOA&#10;biva7QMYWY6F2aJGKbGzrx8lJ1m63YZdBJGinh4fn1Y3Q9eKvSZv0JYyn0yl0FZhZey2lN++Pry7&#10;lsIHsBW0aHUpD9rLm/XbN6veFXqGDbaVJsEg1he9K2UTgiuyzKtGd+An6LTlwxqpg8AhbbOKoGf0&#10;rs1m0+ki65EqR6i095y9Hw/lOuHXtVbhS117HURbSuYW0kpp3cQ1W6+g2BK4xqgjDfgHFh0Yy4+e&#10;oe4hgNiR+QuqM4rQYx0mCrsM69oonXrgbvLpH928NOB06oXF8e4sk/9/sOrz/omEqUo5n0lhoeMZ&#10;PbNqYLetFst8HhXqnS+48MU9UezRu0dU372weNdwnb4lwr7RUDGvPNZnry7EwPNVsek/YcX4sAuY&#10;xBpq6iIgyyCGNJPDeSZ6CEJxcnH9/no5l0LxUT7PrxaJUQbF6bIjHz5o7ETclJKYfAKH/aMPkQwU&#10;p5L4lsUH07Zp7K19leDCMaOTb463T+xHFcKwGZJay5MuG6wO3BvhaC3+CrxpkH5K0bOtSul/7IC0&#10;FO1HG/WZXU2jDy8Dugw2lwFYxVClDFKM27swenfnyGwbfilPvVq8ZU1rk/qNjEdWx0mwdZIMR5tH&#10;b17Gqer3Z1z/AgAA//8DAFBLAwQUAAYACAAAACEAxw12K+AAAAAPAQAADwAAAGRycy9kb3ducmV2&#10;LnhtbEyPzU7DMBCE70i8g7VI3KhNf0yaxqkipD4AASSO29hNArEdbLcNb8/mBLed3dHsN8V+sgO7&#10;mBB77xQ8LgQw4xqve9cqeHs9PGTAYkKncfDOKPgxEfbl7U2BufZX92IudWoZhbiYo4IupTHnPDad&#10;sRgXfjSObicfLCaSoeU64JXC7cCXQkhusXf0ocPRPHem+arPVkFVfU7v3/UWD5FnIki91m31odT9&#10;3VTtgCUzpT8zzPiEDiUxHf3Z6cgG0stNtiIvTZu13AKbPSspqeBx3j2JDHhZ8P89yl8AAAD//wMA&#10;UEsBAi0AFAAGAAgAAAAhALaDOJL+AAAA4QEAABMAAAAAAAAAAAAAAAAAAAAAAFtDb250ZW50X1R5&#10;cGVzXS54bWxQSwECLQAUAAYACAAAACEAOP0h/9YAAACUAQAACwAAAAAAAAAAAAAAAAAvAQAAX3Jl&#10;bHMvLnJlbHNQSwECLQAUAAYACAAAACEA+MRTXfEBAADUAwAADgAAAAAAAAAAAAAAAAAuAgAAZHJz&#10;L2Uyb0RvYy54bWxQSwECLQAUAAYACAAAACEAxw12K+AAAAAPAQAADwAAAAAAAAAAAAAAAABLBAAA&#10;ZHJzL2Rvd25yZXYueG1sUEsFBgAAAAAEAAQA8wAAAFgFAAAAAA==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Т.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a/8QEAANQDAAAOAAAAZHJzL2Uyb0RvYy54bWysU8Fu2zAMvQ/YPwi6L7azJU2MOEXRosOA&#10;bivW9QNkWbaF2aJGKbGzrx8lJ1m63oZdBJEiHx8fqc312Hdsr9BpMAXPZilnykiotGkK/vz9/t2K&#10;M+eFqUQHRhX8oBy/3r59sxlsrubQQlcpZARiXD7Ygrfe2zxJnGxVL9wMrDL0WAP2wpOJTVKhGAi9&#10;75J5mi6TAbCyCFI5R9676ZFvI35dK+m/1rVTnnUFJ24+nhjPMpzJdiPyBoVttTzSEP/AohfaUNEz&#10;1J3wgu1Qv4LqtURwUPuZhD6ButZSxR6omyz9q5unVlgVeyFxnD3L5P4frPyyf0Smq4J/oEkZ0dOM&#10;vpFqwjSdYut0HRQarMsp8Mk+YujR2QeQPxwzcNtSnLpBhKFVoiJeWYhPXiQEw1EqK4fPUBG+2HmI&#10;Yo019gGQZGBjnMnhPBM1eibJuVy9X60XnEl6yhbZ1XIRK4j8lGzR+Y8KehYuBUciH8HF/sH5QEbk&#10;p5BQy8C97ro49s68cFDg5FFxb47ZJ/aTCn4sx6jWWZcSqgP1hjCtFn0FurSAvzgbaK0K7n7uBCrO&#10;uk8m6DO/SsMeXhp4aZSXhjCSoAruOZuut37a3Z1F3bRUKYu9GrghTWsd+w2MJ1bHSdDqRBmOax52&#10;89KOUX8+4/Y3AAAA//8DAFBLAwQUAAYACAAAACEAE0Ix3t8AAAAPAQAADwAAAGRycy9kb3ducmV2&#10;LnhtbEyPwU7DMBBE70j8g7VI3KhDm1omjVNFSP0AAkgc3dgkKfE62G4b/p7NCW47u6PZN+V+diO7&#10;2BAHjwoeVxkwi603A3YK3l4PDxJYTBqNHj1aBT82wr66vSl1YfwVX+ylSR2jEIyFVtCnNBWcx7a3&#10;TseVnyzS7dMHpxPJ0HET9JXC3cjXWSa40wPSh15P9rm37Vdzdgrq+jS/fzdP+hC5zIIwuenqD6Xu&#10;7+Z6ByzZOf2ZYcEndKiI6ejPaCIbSa+3ckNemnKRC2CLZyMEFTwuOym3wKuS/+9R/QIAAP//AwBQ&#10;SwECLQAUAAYACAAAACEAtoM4kv4AAADhAQAAEwAAAAAAAAAAAAAAAAAAAAAAW0NvbnRlbnRfVHlw&#10;ZXNdLnhtbFBLAQItABQABgAIAAAAIQA4/SH/1gAAAJQBAAALAAAAAAAAAAAAAAAAAC8BAABfcmVs&#10;cy8ucmVsc1BLAQItABQABgAIAAAAIQD6aHa/8QEAANQDAAAOAAAAAAAAAAAAAAAAAC4CAABkcnMv&#10;ZTJvRG9jLnhtbFBLAQItABQABgAIAAAAIQATQjHe3wAAAA8BAAAPAAAAAAAAAAAAAAAAAEsEAABk&#10;cnMvZG93bnJldi54bWxQSwUGAAAAAAQABADzAAAAVwUAAAAA&#10;" filled="f" stroked="f" strokeweight=".25pt">
                <v:textbox inset="1pt,1pt,1pt,1pt">
                  <w:txbxContent>
                    <w:p w14:paraId="43F18979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Т.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FD3AD58" id="Rectangle 906" o:spid="_x0000_s1038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eZ8gEAANUDAAAOAAAAZHJzL2Uyb0RvYy54bWysU1Fv0zAQfkfiP1h+p0kKzbqo6TRtGkIa&#10;MDH4AY7jJBaJz5zdJuXXc3ba0sEb4sXyne++++678+ZmGnq2V+g0mJJni5QzZSTU2rQl//b14c2a&#10;M+eFqUUPRpX8oBy/2b5+tRltoZbQQV8rZARiXDHaknfe2yJJnOzUINwCrDL02AAOwpOJbVKjGAl9&#10;6JNlmubJCFhbBKmcI+/9/Mi3Eb9plPSfm8Ypz/qSEzcfT4xnFc5kuxFFi8J2Wh5piH9gMQhtqOgZ&#10;6l54wXao/4IatERw0PiFhCGBptFSxR6omyz9o5vnTlgVeyFxnD3L5P4frPy0f0Km65K/yzkzYqAZ&#10;fSHVhGl7xa7TPCg0WldQ4LN9wtCjs48gvztm4K6jOHWLCGOnRE28shCfvEgIhqNUVo0foSZ8sfMQ&#10;xZoaHAIgycCmOJPDeSZq8kySM1+/XV+vOJP0lK2yq3wVK4jilGzR+fcKBhYuJUciH8HF/tH5QEYU&#10;p5BQy8CD7vs49t68cFDg7FFxb47ZJ/azCn6qpqhWtjwJU0F9oOYQ5t2iv0CXDvAnZyPtVcndj51A&#10;xVn/wQSBlldpWMRLAy+N6tIQRhJUyT1n8/XOz8u7s6jbjiplsVkDtyRqo2PDgfLM6jgK2p2ow3HP&#10;w3Je2jHq92/c/gIAAP//AwBQSwMEFAAGAAgAAAAhAHjNVSHfAAAADwEAAA8AAABkcnMvZG93bnJl&#10;di54bWxMj8FOwzAQRO9I/IO1SNyo06Y1IcSpIqR+AAEkjm68JIF4HWK3DX/P5gS3nd3R7JtiP7tB&#10;nHEKvScN61UCAqnxtqdWw+vL4S4DEaIhawZPqOEHA+zL66vC5NZf6BnPdWwFh1DIjYYuxjGXMjQd&#10;OhNWfkTi24efnIksp1bayVw43A1ykyRKOtMTf+jMiE8dNl/1yWmoqs/57bt+MIcgs2RSdmvb6l3r&#10;25u5egQRcY5/ZljwGR1KZjr6E9kgBtabXZayl6dteq9ALJ5UKS54XHZqvQNZFvJ/j/IXAAD//wMA&#10;UEsBAi0AFAAGAAgAAAAhALaDOJL+AAAA4QEAABMAAAAAAAAAAAAAAAAAAAAAAFtDb250ZW50X1R5&#10;cGVzXS54bWxQSwECLQAUAAYACAAAACEAOP0h/9YAAACUAQAACwAAAAAAAAAAAAAAAAAvAQAAX3Jl&#10;bHMvLnJlbHNQSwECLQAUAAYACAAAACEAAY+nmfIBAADVAwAADgAAAAAAAAAAAAAAAAAuAgAAZHJz&#10;L2Uyb0RvYy54bWxQSwECLQAUAAYACAAAACEAeM1VId8AAAAPAQAADwAAAAAAAAAAAAAAAABMBAAA&#10;ZHJzL2Rvd25yZXYueG1sUEsFBgAAAAAEAAQA8wAAAFgFAAAAAA==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4763851" id="Rectangle 903" o:spid="_x0000_s1039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uH8gEAANUDAAAOAAAAZHJzL2Uyb0RvYy54bWysU8Fu2zAMvQ/YPwi6L7bTJk2NOEXRosOA&#10;bivW9QNkWbaF2aJGKbGzrx8lJ1m63oZdBJEiHx8fqfXN2Hdsp9BpMAXPZilnykiotGkK/vL94cOK&#10;M+eFqUQHRhV8rxy/2bx/tx5srubQQlcpZARiXD7Ygrfe2zxJnGxVL9wMrDL0WAP2wpOJTVKhGAi9&#10;75J5mi6TAbCyCFI5R9776ZFvIn5dK+m/1rVTnnUFJ24+nhjPMpzJZi3yBoVttTzQEP/AohfaUNET&#10;1L3wgm1Rv4HqtURwUPuZhD6ButZSxR6omyz9q5vnVlgVeyFxnD3J5P4frPyye0Kmq4JfXnJmRE8z&#10;+kaqCdN0il2nF0GhwbqcAp/tE4YenX0E+cMxA3ctxalbRBhaJSrilYX45FVCMBylsnL4DBXhi62H&#10;KNZYYx8ASQY2xpnsTzNRo2eSnMvVxep6wZmkp2yRXS0XsYLIj8kWnf+ooGfhUnAk8hFc7B6dD2RE&#10;fgwJtQw86K6LY+/MKwcFTh4V9+aQfWQ/qeDHcoxqZSdhSqj21BzCtFv0F+jSAv7ibKC9Krj7uRWo&#10;OOs+mSDQ/CoNi3hu4LlRnhvCSIIquOdsut75aXm3FnXTUqUsNmvglkStdWw4UJ5YHUZBuxN1OOx5&#10;WM5zO0b9+Y2b3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D+124f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65B4BC0" id="Rectangle 941" o:spid="_x0000_s1040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YB8gEAANUDAAAOAAAAZHJzL2Uyb0RvYy54bWysU1Fv0zAQfkfiP1h+p0m6bh1R02naNIQ0&#10;2MTgBziO3VgkPnN2m5Rfz9lpSwdviBfLdz5//u67z6ubse/YTqE3YCtezHLOlJXQGLup+LevD++u&#10;OfNB2EZ0YFXF98rzm/XbN6vBlWoOLXSNQkYg1peDq3gbgiuzzMtW9cLPwClLhxqwF4FC3GQNioHQ&#10;+y6b5/lVNgA2DkEq7yl7Px3ydcLXWsnwpLVXgXUVJ24hrZjWOq7ZeiXKDQrXGnmgIf6BRS+MpUdP&#10;UPciCLZF8xdUbySCBx1mEvoMtDZSpR6omyL/o5uXVjiVeiFxvDvJ5P8frPy8e0ZmmoovLjizoqcZ&#10;fSHVhN10ir1fFFGhwfmSCl/cM8YevXsE+d0zC3ct1albRBhaJRrileqzVxdi4Okqq4dP0BC+2AZI&#10;Yo0a+whIMrAxzWR/mokaA5OUXC6u8wuanKSj4rJYXl1GRpkoj5cd+vBBQc/ipuJI5BO42D36MJUe&#10;S+JbFh5M16Wxd/ZVgjCnjEq+Odw+sp9UCGM9JrWKxVGYGpo9NYcweYv+Am1awJ+cDeSrivsfW4GK&#10;s+6jjQLNl3k04nmA50F9HggrCarigbNpexcm824dmk1LLxWpWQu3JKo2qeFIeWJFQsWAvJMkO/g8&#10;mvM8TlW/f+P6FwAAAP//AwBQSwMEFAAGAAgAAAAhAHSa7YbgAAAADwEAAA8AAABkcnMvZG93bnJl&#10;di54bWxMj8FOwzAQRO9I/IO1SNyoHTcKJcSpIqR+AAEkjm68JIHYDrbbpn/f7QmOOzOanVdtFzux&#10;I4Y4eqcgWwlg6DpvRtcreH/bPWyAxaSd0ZN3qOCMEbb17U2lS+NP7hWPbeoZlbhYagVDSnPJeewG&#10;tDqu/IyOvC8frE50hp6boE9UbicuhSi41aOjD4Oe8WXA7qc9WAVN8718/LZPehf5RoTC5KZvPpW6&#10;v1uaZ2AJl/QXhut8mg41bdr7gzORTQpklj8STCInz8QaGGWkLHLi2V+1dS6B1xX/z1FfAAAA//8D&#10;AFBLAQItABQABgAIAAAAIQC2gziS/gAAAOEBAAATAAAAAAAAAAAAAAAAAAAAAABbQ29udGVudF9U&#10;eXBlc10ueG1sUEsBAi0AFAAGAAgAAAAhADj9If/WAAAAlAEAAAsAAAAAAAAAAAAAAAAALwEAAF9y&#10;ZWxzLy5yZWxzUEsBAi0AFAAGAAgAAAAhAHeWNgHyAQAA1QMAAA4AAAAAAAAAAAAAAAAALgIAAGRy&#10;cy9lMm9Eb2MueG1sUEsBAi0AFAAGAAgAAAAhAHSa7YbgAAAADwEAAA8AAAAAAAAAAAAAAAAATAQA&#10;AGRycy9kb3ducmV2LnhtbFBLBQYAAAAABAAEAPMAAABZBQAAAAA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775D3CC" id="Rectangle 940" o:spid="_x0000_s1041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Kj8gEAANUDAAAOAAAAZHJzL2Uyb0RvYy54bWysU9tu2zAMfR+wfxD0vtjO0mYz4hRFiw4D&#10;uq1Yuw9gZDkWZosapcTOvn6Ucmm6vg17EUSKOjo8PFpcjX0ntpq8QVvJYpJLoa3C2th1JX883b37&#10;IIUPYGvo0OpK7rSXV8u3bxaDK/UUW+xqTYJBrC8HV8k2BFdmmVet7sFP0GnLhw1SD4FDWmc1wcDo&#10;fZdN8/wyG5BqR6i095y93R/KZcJvGq3Ct6bxOoiukswtpJXSuoprtlxAuSZwrVEHGvAPLHowlh89&#10;Qd1CALEh8wqqN4rQYxMmCvsMm8YonXrgbor8r24eW3A69cLieHeSyf8/WPV1+0DC1JWcTaWw0POM&#10;vrNqYNedFh9nSaHB+ZILH90DxR69u0f10wuLNy3X6WsiHFoNNfMqoqLZiwsx8HxVrIYvWDM+bAIm&#10;scaG+gjIMogxzWR3mokeg1CcnM3fzwuenOKj4qKYX16kF6A8XnbkwyeNvYibShKTT+CwvfchkoHy&#10;WBLfsnhnui6NvbMvEly4z+jkm8PtI/voKF+GcTUmtYpEI6ZWWO+4OcK9t/gv8KZF+i3FwL6qpP+1&#10;AdJSdJ9tFGg6z6MRzwM6D1bnAVjFUJUMUuy3N2Fv3o0js275pSI1a/GaRW1MaviZ1WEU7J2kw8Hn&#10;0Zzncap6/o3LPwAAAP//AwBQSwMEFAAGAAgAAAAhABCiCRXgAAAADwEAAA8AAABkcnMvZG93bnJl&#10;di54bWxMj0FOwzAQRfdI3MEaJHbUjhNFIY1TRUg9AAGkLqfxkKTEdojdNtwedwXLmf/05021W83E&#10;LrT40VkFyUYAI9s5Pdpewfvb/qkA5gNajZOzpOCHPOzq+7sKS+2u9pUubehZLLG+RAVDCHPJue8G&#10;Mug3biYbs0+3GAxxXHquF7zGcjNxKUTODY42XhhwppeBuq/2bBQ0zWn9+G6fce95IZZcZ7pvDko9&#10;PqzNFligNfzBcNOP6lBHp6M7W+3ZpECKPM0jG5MsESmwyMgkLSSw422XZhJ4XfH/f9S/AAAA//8D&#10;AFBLAQItABQABgAIAAAAIQC2gziS/gAAAOEBAAATAAAAAAAAAAAAAAAAAAAAAABbQ29udGVudF9U&#10;eXBlc10ueG1sUEsBAi0AFAAGAAgAAAAhADj9If/WAAAAlAEAAAsAAAAAAAAAAAAAAAAALwEAAF9y&#10;ZWxzLy5yZWxzUEsBAi0AFAAGAAgAAAAhABO84qPyAQAA1QMAAA4AAAAAAAAAAAAAAAAALgIAAGRy&#10;cy9lMm9Eb2MueG1sUEsBAi0AFAAGAAgAAAAhABCiCRXgAAAADwEAAA8AAAAAAAAAAAAAAAAATAQA&#10;AGRycy9kb3ducmV2LnhtbFBLBQYAAAAABAAEAPMAAABZBQAA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E4B2B27" id="Rectangle 939" o:spid="_x0000_s1042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We8wEAANYDAAAOAAAAZHJzL2Uyb0RvYy54bWysU9uO0zAQfUfiHyy/01xo9xI1Xa12tQhp&#10;YVcsfIDjOIlF4jFjt0n5esZOW7rwhnixPOPx8Zkzx+ubaejZTqHTYEqeLVLOlJFQa9OW/NvXh3dX&#10;nDkvTC16MKrke+X4zebtm/VoC5VDB32tkBGIccVoS955b4skcbJTg3ALsMrQYQM4CE8htkmNYiT0&#10;oU/yNL1IRsDaIkjlHGXv50O+ifhNo6R/ahqnPOtLTtx8XDGuVViTzVoULQrbaXmgIf6BxSC0oUdP&#10;UPfCC7ZF/RfUoCWCg8YvJAwJNI2WKvZA3WTpH928dMKq2AuJ4+xJJvf/YOXn3TMyXZd8mXFmxEAz&#10;+kKqCdP2il2/vw4KjdYVVPhinzH06OwjyO+OGbjrqE7dIsLYKVETryzUJ68uhMDRVVaNn6AmfLH1&#10;EMWaGhwCIMnApjiT/WkmavJMUjJP83x5ueJM0tlylV6t4tASURxvW3T+g4KBhU3JkdhHdLF7dD6w&#10;EcWxJDxm4EH3fZx7b14lqHDOqGicw+0j/VkGP1VTlCu7OCpTQb2n7hBmc9FnoE0H+JOzkYxVcvdj&#10;K1Bx1n80QaH8Mg1OPA/wPKjOA2EkQZXcczZv7/zs3q1F3Xb0UhabNXBLqjY6Nhwoz6wOsyDzRB0O&#10;Rg/uPI9j1e/vuPkF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Lu5pZ7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0E86F5A" id="Rectangle 937" o:spid="_x0000_s1043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3n8QEAANUDAAAOAAAAZHJzL2Uyb0RvYy54bWysU8Fu2zAMvQ/YPwi6L7aTtWmNOEXRosOA&#10;bi3W7QNkWY6FWaJGKbGzrx8lJ1m63YZdBJEiHx8fqdXNaHq2U+g12IoXs5wzZSU02m4q/u3rw7sr&#10;znwQthE9WFXxvfL8Zv32zWpwpZpDB32jkBGI9eXgKt6F4Mos87JTRvgZOGXpsQU0IpCJm6xBMRC6&#10;6bN5nl9mA2DjEKTynrz30yNfJ/y2VTI8ta1XgfUVJ24hnZjOOp7ZeiXKDQrXaXmgIf6BhRHaUtET&#10;1L0Igm1R/wVltETw0IaZBJNB22qpUg/UTZH/0c1LJ5xKvZA43p1k8v8PVn7ePSPTTcUX15xZYWhG&#10;X0g1YTe9YteLZVRocL6kwBf3jLFH7x5BfvfMwl1HceoWEYZOiYZ4FTE+e5UQDU+prB4+QUP4Yhsg&#10;iTW2aCIgycDGNJP9aSZqDEySc/n+Kl/Q5CQ9FRfF8vIiVRDlMdmhDx8UGBYvFUcin8DF7tGHSEaU&#10;x5BYy8KD7vs09t6+clDg5FFpbw7ZR/aTCmGsx6RWcRKmhmZPzSFMu0V/gS4d4E/OBtqrivsfW4GK&#10;s/6jjQLNl3lcxHMDz4363BBWElTFA2fT9S5My7t1qDcdVSpSsxZuSdRWp4Yj5YnVYRS0O0mHw57H&#10;5Ty3U9Tv37j+BQAA//8DAFBLAwQUAAYACAAAACEALL90leAAAAAPAQAADwAAAGRycy9kb3ducmV2&#10;LnhtbEyPwU7DMBBE70j8g7VI3KjdENIQ4lQRUj+AUCSObrwkgXgdYrcNf8/2BLfdndHsvHK7uFGc&#10;cA6DJw3rlQKB1Ho7UKdh/7q7y0GEaMia0RNq+MEA2+r6qjSF9Wd6wVMTO8EhFAqjoY9xKqQMbY/O&#10;hJWfkFj78LMzkde5k3Y2Zw53o0yUyqQzA/GH3kz43GP71Rydhrr+XN6+m0ezCzJXc2ZT29XvWt/e&#10;LPUTiIhL/DPDpT5Xh4o7HfyRbBCjhmSdbhgmsnL/kDEFe5IkS3k6XG652oCsSvmfo/oFAAD//wMA&#10;UEsBAi0AFAAGAAgAAAAhALaDOJL+AAAA4QEAABMAAAAAAAAAAAAAAAAAAAAAAFtDb250ZW50X1R5&#10;cGVzXS54bWxQSwECLQAUAAYACAAAACEAOP0h/9YAAACUAQAACwAAAAAAAAAAAAAAAAAvAQAAX3Jl&#10;bHMvLnJlbHNQSwECLQAUAAYACAAAACEA3q5N5/EBAADVAwAADgAAAAAAAAAAAAAAAAAuAgAAZHJz&#10;L2Uyb0RvYy54bWxQSwECLQAUAAYACAAAACEALL90leAAAAAPAQAADwAAAAAAAAAAAAAAAABLBAAA&#10;ZHJzL2Rvd25yZXYueG1sUEsFBgAAAAAEAAQA8wAAAFgFAAAAAA==&#10;" filled="f" stroked="f" strokeweight=".25pt">
                <v:textbox inset="1pt,1pt,1pt,1pt">
                  <w:txbxContent>
                    <w:p w14:paraId="167F8C4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004A3D8" id="Rectangle 936" o:spid="_x0000_s1044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tI8gEAANUDAAAOAAAAZHJzL2Uyb0RvYy54bWysU1GP0zAMfkfiP0R5Z103bjuqdafTnQ4h&#10;HXDi4Ad4abpGtHFwsrXj1+Ok29jBG+Ilih378+fPzupm6Fqx1+QN2lLmk6kU2iqsjN2W8tvXhzfX&#10;UvgAtoIWrS7lQXt5s379atW7Qs+wwbbSJBjE+qJ3pWxCcEWWedXoDvwEnbb8WCN1ENikbVYR9Ize&#10;tdlsOl1kPVLlCJX2nr3346NcJ/y61ip8rmuvg2hLydxCOimdm3hm6xUUWwLXGHWkAf/AogNjuegZ&#10;6h4CiB2Zv6A6owg91mGisMuwro3SqQfuJp/+0c1zA06nXlgc784y+f8Hqz7tn0iYqpRznpSFjmf0&#10;hVUDu221eDdfRIV65wsOfHZPFHv07hHVdy8s3jUcp2+JsG80VMwrj/HZi4RoeE4Vm/4jVowPu4BJ&#10;rKGmLgKyDGJIMzmcZ6KHIBQ73y7ny5wnp/gpv8qXi6tUAYpTsiMf3mvsRLyUkph8Aof9ow+RDBSn&#10;kFjL4oNp2zT21r5wcODo0Wlvjtkn9qMKYdgMSa38+iTMBqsDN0c47hb/Bb40SD+l6HmvSul/7IC0&#10;FO0HGwWaLadxES8NujQ2lwZYxVClDFKM17swLu/Okdk2XClPzVq8ZVFrkxqOlEdWx1Hw7iQdjnse&#10;l/PSTlG/f+P6FwAAAP//AwBQSwMEFAAGAAgAAAAhAEiHkAbgAAAADwEAAA8AAABkcnMvZG93bnJl&#10;di54bWxMj8FOwzAQRO9I/IO1SNyo3QRMGuJUEVI/gAASx23sJoHYDrbbhr9ne4LjzjzNzlTbxU7s&#10;ZEIcvVOwXglgxnVej65X8Pa6uyuAxYRO4+SdUfBjImzr66sKS+3P7sWc2tQzCnGxRAVDSnPJeewG&#10;YzGu/GwceQcfLCY6Q891wDOF24lnQkhucXT0YcDZPA+m+2qPVkHTfC7v3+0Gd5EXIkh9r/vmQ6nb&#10;m6V5ApbMkv5guNSn6lBTp70/Oh3ZpCATMpfEkpM/SFpBTLbOiwzY/qIV4hF4XfH/O+pfAAAA//8D&#10;AFBLAQItABQABgAIAAAAIQC2gziS/gAAAOEBAAATAAAAAAAAAAAAAAAAAAAAAABbQ29udGVudF9U&#10;eXBlc10ueG1sUEsBAi0AFAAGAAgAAAAhADj9If/WAAAAlAEAAAsAAAAAAAAAAAAAAAAALwEAAF9y&#10;ZWxzLy5yZWxzUEsBAi0AFAAGAAgAAAAhAL1FW0jyAQAA1QMAAA4AAAAAAAAAAAAAAAAALgIAAGRy&#10;cy9lMm9Eb2MueG1sUEsBAi0AFAAGAAgAAAAhAEiHkAbgAAAADwEAAA8AAAAAAAAAAAAAAAAATAQA&#10;AGRycy9kb3ducmV2LnhtbFBLBQYAAAAABAAEAPMAAABZBQAAAAA=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0ABD0337" w:rsidR="00F77BAA" w:rsidRPr="00D97D7C" w:rsidRDefault="0087576F" w:rsidP="00F77BA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6D4C49" w:rsidRPr="00BF4552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highlight w:val="yellow"/>
                                <w:lang w:val="ru-RU" w:eastAsia="en-US"/>
                              </w:rPr>
                              <w:t>02</w:t>
                            </w:r>
                            <w:r w:rsidR="00827225" w:rsidRPr="00BF4552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highlight w:val="yellow"/>
                                <w:lang w:val="ru-RU" w:eastAsia="en-US"/>
                              </w:rPr>
                              <w:t>9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BF4552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tQ8QEAANYDAAAOAAAAZHJzL2Uyb0RvYy54bWysU9uO0zAQfUfiHyy/01zKXoiarla7WoS0&#10;wIqFD3Acu7FIPGbsNilfz9hpSxfeEC+Wxx6fOefMeHUzDT3bKfQGbM2LRc6ZshJaYzc1//b14c01&#10;Zz4I24oerKr5Xnl+s379ajW6SpXQQd8qZARifTW6mnchuCrLvOzUIPwCnLJ0qQEHESjETdaiGAl9&#10;6LMyzy+zEbB1CFJ5T6f38yVfJ3ytlQyftfYqsL7mxC2kFdPaxDVbr0S1QeE6Iw80xD+wGISxVPQE&#10;dS+CYFs0f0ENRiJ40GEhYchAayNV0kBqivwPNc+dcCppIXO8O9nk/x+s/LR7Qmbami9LzqwYqEdf&#10;yDVhN71i78qr6NDofEWJz+4Jo0bvHkF+98zCXUd56hYRxk6JlngVMT978SAGnp6yZvwILeGLbYBk&#10;1qRxiIBkA5tST/annqgpMEmHxXW+fJtT6yTdlcXlxfIilRDV8bVDH94rGFjc1ByJfUIXu0cfIhtR&#10;HVNiMQsPpu9T33v74oAS5xOVBufw+kh/tiFMzZTsKk7ONNDuSR3CPFz0GWjTAf7kbKTBqrn/sRWo&#10;OOs/2OhQeRXlhPMAz4PmPBBWElTNA2fz9i7M07t1aDYdVSqSWAu35Ko2SXCkPLM69IKGJ/lwGPQ4&#10;nedxyvr9Hde/AAAA//8DAFBLAwQUAAYACAAAACEA4iwpBd4AAAAPAQAADwAAAGRycy9kb3ducmV2&#10;LnhtbExPTU+EMBC9m/gfmjHx5rZLEAEpG2KyP0DUxOMsrYDSKdLuLv57Z096m/eRN+9Vu9VN4mSX&#10;MHrSsN0oEJY6b0bqNby+7O9yECEiGZw8WQ0/NsCuvr6qsDT+TM/21MZecAiFEjUMMc6llKEbrMOw&#10;8bMl1j784jAyXHppFjxzuJtkolQmHY7EHwac7dNgu6/26DQ0zef69t0WuA8yV0tmUtM371rf3qzN&#10;I4ho1/hnhkt9rg41dzr4I5kgJsZFrnhM5Ot+mxQg2JMkWcrc4cKlDwpkXcn/O+pfAAAA//8DAFBL&#10;AQItABQABgAIAAAAIQC2gziS/gAAAOEBAAATAAAAAAAAAAAAAAAAAAAAAABbQ29udGVudF9UeXBl&#10;c10ueG1sUEsBAi0AFAAGAAgAAAAhADj9If/WAAAAlAEAAAsAAAAAAAAAAAAAAAAALwEAAF9yZWxz&#10;Ly5yZWxzUEsBAi0AFAAGAAgAAAAhAAkDK1DxAQAA1gMAAA4AAAAAAAAAAAAAAAAALgIAAGRycy9l&#10;Mm9Eb2MueG1sUEsBAi0AFAAGAAgAAAAhAOIsKQXeAAAADwEAAA8AAAAAAAAAAAAAAAAASwQAAGRy&#10;cy9kb3ducmV2LnhtbFBLBQYAAAAABAAEAPMAAABWBQAAAAA=&#10;" filled="f" stroked="f" strokeweight=".25pt">
                <v:textbox inset="1pt,1pt,1pt,1pt">
                  <w:txbxContent>
                    <w:p w14:paraId="4965F336" w14:textId="0ABD0337" w:rsidR="00F77BAA" w:rsidRPr="00D97D7C" w:rsidRDefault="0087576F" w:rsidP="00F77BA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r w:rsidR="006D4C49" w:rsidRPr="00BF4552">
                        <w:rPr>
                          <w:rFonts w:ascii="Times New Roman" w:eastAsia="Calibri" w:hAnsi="Times New Roman"/>
                          <w:sz w:val="24"/>
                          <w:szCs w:val="24"/>
                          <w:highlight w:val="yellow"/>
                          <w:lang w:val="ru-RU" w:eastAsia="en-US"/>
                        </w:rPr>
                        <w:t>02</w:t>
                      </w:r>
                      <w:r w:rsidR="00827225" w:rsidRPr="00BF4552">
                        <w:rPr>
                          <w:rFonts w:ascii="Times New Roman" w:eastAsia="Calibri" w:hAnsi="Times New Roman"/>
                          <w:sz w:val="24"/>
                          <w:szCs w:val="24"/>
                          <w:highlight w:val="yellow"/>
                          <w:lang w:val="ru-RU" w:eastAsia="en-US"/>
                        </w:rPr>
                        <w:t>9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BF4552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71197D0" id="Rectangle 924" o:spid="_x0000_s1046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p88QEAANUDAAAOAAAAZHJzL2Uyb0RvYy54bWysU9tu2zAMfR+wfxD0vjg2kqYx4hRFiw4D&#10;uq1otw+QZdkWZosapcTOvn6UnKTp9jbsRRAvOiQPjzY3Y9+xvUKnwRQ8nc05U0ZCpU1T8O/fHj5c&#10;c+a8MJXowKiCH5TjN9v37zaDzVUGLXSVQkYgxuWDLXjrvc2TxMlW9cLNwCpDwRqwF55MbJIKxUDo&#10;fZdk8/lVMgBWFkEq58h7PwX5NuLXtZL+a1075VlXcOrNxxPjWYYz2W5E3qCwrZbHNsQ/dNELbajo&#10;GepeeMF2qP+C6rVEcFD7mYQ+gbrWUsUZaJp0/sc0L62wKs5C5Dh7psn9P1j5Zf+ETFcFz9acGdHT&#10;jp6JNWGaTrF1tggMDdbllPhinzDM6OwjyB+OGbhrKU/dIsLQKlFRX2nIT948CIajp6wcPkNF+GLn&#10;IZI11tgHQKKBjXEnh/NO1OiZJOdifb1YLTmTFEqX6epqGSuI/PTYovMfFfQsXAqO1HwEF/tH50Mz&#10;Ij+lhFoGHnTXxbV35o2DEiePiro5vj51P7Hgx3Kc2IrSCcESqgMNhzBpi/4CXVrAX5wNpKuCu587&#10;gYqz7pMJBGWreRDipYGXRnlpCCMJquCes+l65yfx7izqpqVKaRzWwC2RWus48GtXx1WQdiIPR50H&#10;cV7aMev1N25/Aw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6oCafP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2CFC233A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8F9B578" id="Rectangle 922" o:spid="_x0000_s1047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028AEAANUDAAAOAAAAZHJzL2Uyb0RvYy54bWysU9uO0zAQfUfiHyy/01xotxA1Xa12tQhp&#10;gRULH+A4TmKReMzYbVK+nrHTdrvwhnixPBefmXNmvLmehp7tFToNpuTZIuVMGQm1Nm3Jv3+7f/OO&#10;M+eFqUUPRpX8oBy/3r5+tRltoXLooK8VMgIxrhhtyTvvbZEkTnZqEG4BVhkKNoCD8GRim9QoRkIf&#10;+iRP06tkBKwtglTOkfduDvJtxG8aJf2XpnHKs77k1JuPJ8azCmey3YiiRWE7LY9tiH/oYhDaUNEz&#10;1J3wgu1Q/wU1aIngoPELCUMCTaOlihyITZb+weapE1ZFLiSOs2eZ3P+DlZ/3j8h0XfKcJmXEQDP6&#10;SqoJ0/aKvc/zoNBoXUGJT/YRA0dnH0D+cMzAbUd56gYRxk6JmvrKQn7y4kEwHD1l1fgJasIXOw9R&#10;rKnBIQCSDGyKMzmcZ6ImzyQ5l+vl2+WKM0mhbJWtr1axgihOjy06/0HBwMKl5EjNR3Cxf3A+NCOK&#10;U0qoZeBe930ce29eOChx9qi4N8fXp+5nFfxUTbNakWgIVlAfiBzCvFv0F+jSAf7ibKS9Krn7uROo&#10;OOs/miBQvk7DIl4aeGlUl4YwkqBK7jmbr7d+Xt6dRd12VCmLZA3ckKiNjoSfuzqOgnYn6nDc87Cc&#10;l3bMev6N298A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AgQw02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76A9EAD2" w14:textId="77777777" w:rsidR="00022475" w:rsidRPr="00BF4552" w:rsidRDefault="0024350D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highlight w:val="yellow"/>
                                <w:lang w:val="ru-RU"/>
                              </w:rPr>
                            </w:pPr>
                            <w:r w:rsidRPr="00BF4552">
                              <w:rPr>
                                <w:rFonts w:ascii="Times New Roman" w:hAnsi="Times New Roman"/>
                                <w:sz w:val="24"/>
                                <w:szCs w:val="24"/>
                                <w:highlight w:val="yellow"/>
                                <w:lang w:val="ru-RU"/>
                              </w:rPr>
                              <w:t xml:space="preserve">Блок-схема </w:t>
                            </w:r>
                            <w:r w:rsidR="00827225" w:rsidRPr="00BF4552">
                              <w:rPr>
                                <w:rFonts w:ascii="Times New Roman" w:hAnsi="Times New Roman"/>
                                <w:sz w:val="24"/>
                                <w:szCs w:val="24"/>
                                <w:highlight w:val="yellow"/>
                                <w:lang w:val="ru-RU"/>
                              </w:rPr>
                              <w:t xml:space="preserve">создания </w:t>
                            </w:r>
                          </w:p>
                          <w:p w14:paraId="2E1D299C" w14:textId="7746EAC8" w:rsidR="0059355D" w:rsidRPr="0059355D" w:rsidRDefault="00827225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BF4552">
                              <w:rPr>
                                <w:rFonts w:ascii="Times New Roman" w:hAnsi="Times New Roman"/>
                                <w:sz w:val="24"/>
                                <w:szCs w:val="24"/>
                                <w:highlight w:val="yellow"/>
                                <w:lang w:val="ru-RU"/>
                              </w:rPr>
                              <w:t>графика работы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ir8QEAANYDAAAOAAAAZHJzL2Uyb0RvYy54bWysU8tu2zAQvBfoPxC813rArW3BchAkSFEg&#10;bYOk/QCKoiyiEpdd0pbcr++Ssh2nuQW9ENzXcHZ2ub4a+47tFToNpuTZLOVMGQm1NtuS//xx92HJ&#10;mfPC1KIDo0p+UI5fbd6/Ww+2UDm00NUKGYEYVwy25K33tkgSJ1vVCzcDqwwFG8BeeDJxm9QoBkLv&#10;uyRP00/JAFhbBKmcI+/tFOSbiN80SvrvTeOUZ13JiZuPJ8azCmeyWYtii8K2Wh5piDew6IU29OgZ&#10;6lZ4wXaoX0H1WiI4aPxMQp9A02ipYg/UTZb+081TK6yKvZA4zp5lcv8PVn7bPyDTdcnzOWdG9DSj&#10;R1JNmG2n2CpbBoUG6wpKfLIPGHp09h7kL8cM3LSUp64RYWiVqIlXFvKTFwXBcFTKquEr1IQvdh6i&#10;WGODfQAkGdgYZ3I4z0SNnkly5mmezxcfOZMUWyxXq3kcWiKKU7VF5z8r6Fm4lByJfUQX+3vnAxtR&#10;nFLCYwbudNfFuXfmhYMSJ4+Ki3OsPtGfZPBjNU5yRRohWEF9oO4QpuWiz0CXFvAPZwMtVsnd751A&#10;xVn3xQSF8kUaNvHSwEujujSEkQRVcs/ZdL3x0/buLOptSy9lsVkD16Rqo2PDz6yOs6DliTocFz1s&#10;56Uds56/4+YvAAAA//8DAFBLAwQUAAYACAAAACEAHyBpQ94AAAAPAQAADwAAAGRycy9kb3ducmV2&#10;LnhtbEyPwU7DMBBE70j8g7VI3KhdsKwkxKkipH4AASSObrwkgdgOttuGv2d7gtuM9ml2pt6tbmYn&#10;jGkKXsN2I4Ch74Od/KDh9WV/VwBL2Xhr5uBRww8m2DXXV7WpbDj7Zzx1eWAU4lNlNIw5LxXnqR/R&#10;mbQJC3q6fYToTCYbB26jOVO4m/m9EIo7M3n6MJoFn0bsv7qj09C2n+vbd1eafeKFiMpKO7TvWt/e&#10;rO0jsIxr/oPhUp+qQ0OdDuHobWIzeSVLRSypByVo1oUpVbEFdiAlCymBNzX/v6P5BQAA//8DAFBL&#10;AQItABQABgAIAAAAIQC2gziS/gAAAOEBAAATAAAAAAAAAAAAAAAAAAAAAABbQ29udGVudF9UeXBl&#10;c10ueG1sUEsBAi0AFAAGAAgAAAAhADj9If/WAAAAlAEAAAsAAAAAAAAAAAAAAAAALwEAAF9yZWxz&#10;Ly5yZWxzUEsBAi0AFAAGAAgAAAAhAALUWKvxAQAA1gMAAA4AAAAAAAAAAAAAAAAALgIAAGRycy9l&#10;Mm9Eb2MueG1sUEsBAi0AFAAGAAgAAAAhAB8gaUPeAAAADwEAAA8AAAAAAAAAAAAAAAAASwQAAGRy&#10;cy9kb3ducmV2LnhtbFBLBQYAAAAABAAEAPMAAABWBQAA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76A9EAD2" w14:textId="77777777" w:rsidR="00022475" w:rsidRPr="00BF4552" w:rsidRDefault="0024350D" w:rsidP="00816C12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highlight w:val="yellow"/>
                          <w:lang w:val="ru-RU"/>
                        </w:rPr>
                      </w:pPr>
                      <w:r w:rsidRPr="00BF4552">
                        <w:rPr>
                          <w:rFonts w:ascii="Times New Roman" w:hAnsi="Times New Roman"/>
                          <w:sz w:val="24"/>
                          <w:szCs w:val="24"/>
                          <w:highlight w:val="yellow"/>
                          <w:lang w:val="ru-RU"/>
                        </w:rPr>
                        <w:t xml:space="preserve">Блок-схема </w:t>
                      </w:r>
                      <w:r w:rsidR="00827225" w:rsidRPr="00BF4552">
                        <w:rPr>
                          <w:rFonts w:ascii="Times New Roman" w:hAnsi="Times New Roman"/>
                          <w:sz w:val="24"/>
                          <w:szCs w:val="24"/>
                          <w:highlight w:val="yellow"/>
                          <w:lang w:val="ru-RU"/>
                        </w:rPr>
                        <w:t xml:space="preserve">создания </w:t>
                      </w:r>
                    </w:p>
                    <w:p w14:paraId="2E1D299C" w14:textId="7746EAC8" w:rsidR="0059355D" w:rsidRPr="0059355D" w:rsidRDefault="00827225" w:rsidP="00816C12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BF4552">
                        <w:rPr>
                          <w:rFonts w:ascii="Times New Roman" w:hAnsi="Times New Roman"/>
                          <w:sz w:val="24"/>
                          <w:szCs w:val="24"/>
                          <w:highlight w:val="yellow"/>
                          <w:lang w:val="ru-RU"/>
                        </w:rPr>
                        <w:t>графика работы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67946658" w:rsidR="00A314D7" w:rsidRPr="00D97D7C" w:rsidRDefault="006D4C49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A8726A" w:rsidRPr="00BF4552">
                              <w:rPr>
                                <w:rFonts w:ascii="Times New Roman" w:hAnsi="Times New Roman"/>
                                <w:sz w:val="24"/>
                                <w:szCs w:val="24"/>
                                <w:highlight w:val="yellow"/>
                                <w:lang w:val="ru-RU"/>
                              </w:rPr>
                              <w:t>0</w:t>
                            </w:r>
                            <w:r w:rsidR="00363119" w:rsidRPr="00BF4552">
                              <w:rPr>
                                <w:rFonts w:ascii="Times New Roman" w:hAnsi="Times New Roman"/>
                                <w:sz w:val="24"/>
                                <w:szCs w:val="24"/>
                                <w:highlight w:val="yellow"/>
                                <w:lang w:val="ru-RU"/>
                              </w:rPr>
                              <w:t>3</w:t>
                            </w:r>
                            <w:r w:rsidR="00A314D7" w:rsidRPr="00BF4552">
                              <w:rPr>
                                <w:rFonts w:ascii="Times New Roman" w:hAnsi="Times New Roman"/>
                                <w:sz w:val="24"/>
                                <w:szCs w:val="24"/>
                                <w:highlight w:val="yellow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A314D7" w:rsidRPr="00BF4552">
                              <w:rPr>
                                <w:rFonts w:ascii="Times New Roman" w:hAnsi="Times New Roman"/>
                                <w:sz w:val="24"/>
                                <w:szCs w:val="24"/>
                                <w:highlight w:val="yellow"/>
                                <w:lang w:val="ru-RU"/>
                              </w:rPr>
                              <w:t>0</w:t>
                            </w:r>
                            <w:r w:rsidR="00363119" w:rsidRPr="00BF4552">
                              <w:rPr>
                                <w:rFonts w:ascii="Times New Roman" w:hAnsi="Times New Roman"/>
                                <w:sz w:val="24"/>
                                <w:szCs w:val="24"/>
                                <w:highlight w:val="yellow"/>
                                <w:lang w:val="ru-RU"/>
                              </w:rPr>
                              <w:t>1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yM8gEAANYDAAAOAAAAZHJzL2Uyb0RvYy54bWysU9tu2zAMfR+wfxD0vthJtrQx4hRFiw4D&#10;urVYtw9gZDkWZosapcTuvn6UnKTp9jbsRRAvOuQ5pFZXQ9eKvSZv0JZyOsml0FZhZey2lN+/3b27&#10;lMIHsBW0aHUpn7WXV+u3b1a9K/QMG2wrTYJBrC96V8omBFdkmVeN7sBP0GnLwRqpg8AmbbOKoGf0&#10;rs1meb7IeqTKESrtPXtvx6BcJ/y61io81LXXQbSl5N5COimdm3hm6xUUWwLXGHVoA/6hiw6M5aIn&#10;qFsIIHZk/oLqjCL0WIeJwi7DujZKJw7MZpr/weapAacTFxbHu5NM/v/Bqi/7RxKm4tldSGGh4xl9&#10;ZdXAblstLpeLqFDvfMGJT+6RIkfv7lH98MLiTcN5+poI+0ZDxX1NY3726kE0PD8Vm/4zVowPu4BJ&#10;rKGmLgKyDGJIM3k+zUQPQSh2zpf5Ml/w6BTHZvP38+mHVAKK42tHPnzU2Il4KSVx9wkd9vc+xG6g&#10;OKbEYhbvTNumubf2lYMTR49Oi3N4fWx/lCEMmyHJNUtMY3CD1TOzIxyXiz8DXxqkX1L0vFil9D93&#10;QFqK9pONCs0u8riJ5wadG5tzA6xiqFIGKcbrTRi3d+fIbBuuNE1kLV6zqrVJhF+6OsyClyfpcFj0&#10;uJ3ndsp6+Y7r3wAAAP//AwBQSwMEFAAGAAgAAAAhAGcj1O3gAAAADwEAAA8AAABkcnMvZG93bnJl&#10;di54bWxMj8FOwzAQRO9I/IO1SNyogxNCm8apIqR+AAEkjtt4mwRiO8RuG/6e5QS3nd3R7Jtyt9hR&#10;nGkOg3ca7lcJCHKtN4PrNLy+7O/WIEJEZ3D0jjR8U4BddX1VYmH8xT3TuYmd4BAXCtTQxzgVUoa2&#10;J4th5SdyfDv62WJkOXfSzHjhcDtKlSS5tDg4/tDjRE89tZ/NyWqo64/l7avZ4D7IdTLnJjNd/a71&#10;7c1Sb0FEWuKfGX7xGR0qZjr4kzNBjKzz7JHZI09q85CCYI9SeZqBOPAuTZUCWZXyf4/qBwAA//8D&#10;AFBLAQItABQABgAIAAAAIQC2gziS/gAAAOEBAAATAAAAAAAAAAAAAAAAAAAAAABbQ29udGVudF9U&#10;eXBlc10ueG1sUEsBAi0AFAAGAAgAAAAhADj9If/WAAAAlAEAAAsAAAAAAAAAAAAAAAAALwEAAF9y&#10;ZWxzLy5yZWxzUEsBAi0AFAAGAAgAAAAhAAeBbIzyAQAA1gMAAA4AAAAAAAAAAAAAAAAALgIAAGRy&#10;cy9lMm9Eb2MueG1sUEsBAi0AFAAGAAgAAAAhAGcj1O3gAAAADwEAAA8AAAAAAAAAAAAAAAAATAQA&#10;AGRycy9kb3ducmV2LnhtbFBLBQYAAAAABAAEAPMAAABZBQAAAAA=&#10;" filled="f" stroked="f" strokeweight=".25pt">
                <v:textbox inset="1pt,1pt,1pt,1pt">
                  <w:txbxContent>
                    <w:p w14:paraId="22347464" w14:textId="67946658" w:rsidR="00A314D7" w:rsidRPr="00D97D7C" w:rsidRDefault="006D4C49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A8726A" w:rsidRPr="00BF4552">
                        <w:rPr>
                          <w:rFonts w:ascii="Times New Roman" w:hAnsi="Times New Roman"/>
                          <w:sz w:val="24"/>
                          <w:szCs w:val="24"/>
                          <w:highlight w:val="yellow"/>
                          <w:lang w:val="ru-RU"/>
                        </w:rPr>
                        <w:t>0</w:t>
                      </w:r>
                      <w:r w:rsidR="00363119" w:rsidRPr="00BF4552">
                        <w:rPr>
                          <w:rFonts w:ascii="Times New Roman" w:hAnsi="Times New Roman"/>
                          <w:sz w:val="24"/>
                          <w:szCs w:val="24"/>
                          <w:highlight w:val="yellow"/>
                          <w:lang w:val="ru-RU"/>
                        </w:rPr>
                        <w:t>3</w:t>
                      </w:r>
                      <w:r w:rsidR="00A314D7" w:rsidRPr="00BF4552">
                        <w:rPr>
                          <w:rFonts w:ascii="Times New Roman" w:hAnsi="Times New Roman"/>
                          <w:sz w:val="24"/>
                          <w:szCs w:val="24"/>
                          <w:highlight w:val="yellow"/>
                          <w:lang w:val="ru-RU"/>
                        </w:rPr>
                        <w:t>.</w:t>
                      </w:r>
                      <w:proofErr w:type="gramStart"/>
                      <w:r w:rsidR="00A314D7" w:rsidRPr="00BF4552">
                        <w:rPr>
                          <w:rFonts w:ascii="Times New Roman" w:hAnsi="Times New Roman"/>
                          <w:sz w:val="24"/>
                          <w:szCs w:val="24"/>
                          <w:highlight w:val="yellow"/>
                          <w:lang w:val="ru-RU"/>
                        </w:rPr>
                        <w:t>0</w:t>
                      </w:r>
                      <w:r w:rsidR="00363119" w:rsidRPr="00BF4552">
                        <w:rPr>
                          <w:rFonts w:ascii="Times New Roman" w:hAnsi="Times New Roman"/>
                          <w:sz w:val="24"/>
                          <w:szCs w:val="24"/>
                          <w:highlight w:val="yellow"/>
                          <w:lang w:val="ru-RU"/>
                        </w:rPr>
                        <w:t>1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7F37CB1" id="Rectangle 895" o:spid="_x0000_s1050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0y8gEAANUDAAAOAAAAZHJzL2Uyb0RvYy54bWysU8Fu2zAMvQ/YPwi6L3bSNu2MOEXRosOA&#10;bi3W9QMYWY6F2aJGKbGzrx8lJ1m63oZdBJGint57pBbXQ9eKrSZv0JZyOsml0FZhZey6lC/f7z9c&#10;SeED2ApatLqUO+3l9fL9u0XvCj3DBttKk2AQ64velbIJwRVZ5lWjO/ATdNryYY3UQeCQ1llF0DN6&#10;12azPJ9nPVLlCJX2nrN346FcJvy61io81rXXQbSlZG4hrZTWVVyz5QKKNYFrjNrTgH9g0YGx/OgR&#10;6g4CiA2ZN1CdUYQe6zBR2GVY10bppIHVTPO/1Dw34HTSwuZ4d7TJ/z9Y9XX7RMJU3Lu5FBY67tE3&#10;dg3sutXi6uNFdKh3vuDCZ/dEUaN3D6h+eGHxtuE6fUOEfaOhYl7TWJ+9uhADz1fFqv+CFePDJmAy&#10;a6ipi4BsgxhST3bHnughCMXJs/llfsadU3w0vZid56lnGRSHy458+KSxE3FTSmLyCRy2Dz5EMlAc&#10;SuJbFu9N26a2t/ZVggvHjE5zs799YD+6EIbVkNyanR+MWWG1Y3GE42zxX+BNg/RLip7nqpT+5wZI&#10;S9F+ttGg2SVLEOE0oNNgdRqAVQxVyiDFuL0N4/BuHJl1wy9Nk1iLN2xqbZLgSHlktW8Fz07yYT/n&#10;cThP41T15zcufwM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YO4NMv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330140B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3035F79" id="Rectangle 893" o:spid="_x0000_s1051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Dg8AEAANUDAAAOAAAAZHJzL2Uyb0RvYy54bWysU9tu2zAMfR+wfxD0vjhOkLYz4hRFiw4D&#10;uq1Ytw9gZDkWZosapcTOvn6UnKTp+lbsRRAvOjw8pJbXQ9eKnSZv0JYyn0yl0FZhZeymlD9/3H+4&#10;ksIHsBW0aHUp99rL69X7d8veFXqGDbaVJsEg1he9K2UTgiuyzKtGd+An6LTlYI3UQWCTNllF0DN6&#10;12az6fQi65EqR6i09+y9G4NylfDrWqvwra69DqItJXML6aR0ruOZrZZQbAhcY9SBBryBRQfGctET&#10;1B0EEFsyr6A6owg91mGisMuwro3SqQfuJp/+081TA06nXlgc704y+f8Hq77uHkmYime3kMJCxzP6&#10;zqqB3bRaXH2cR4V65wtOfHKPFHv07gHVLy8s3jacp2+IsG80VMwrj/nZiwfR8PxUrPsvWDE+bAMm&#10;sYaaugjIMoghzWR/mokeglDsnM/yec6TUxzKF/nlxSJVgOL42JEPnzR2Il5KSUw+gcPuwYdIBopj&#10;Sqxl8d60bRp7a184OHH06LQ3h9dH9qMKYVgPSa1ZohGDa6z23BzhuFv8F/jSIP2Roue9KqX/vQXS&#10;UrSfbRRodjmNi3hu0LmxPjfAKoYqZZBivN6GcXm3jsym4Up5atbiDYtam9TwM6vDKHh3kg6HPY/L&#10;eW6nrOffuPoL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DZlJDg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59D0724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372A89B" id="Rectangle 892" o:spid="_x0000_s1052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Ri8gEAANUDAAAOAAAAZHJzL2Uyb0RvYy54bWysU8Fu2zAMvQ/YPwi6L47TJm2MOEXRosOA&#10;bivW7QMYWY6F2aJGKbG7rx8lJ1m63YZdBJEiHx8fqdXN0LVir8kbtKXMJ1MptFVYGbst5bevD++u&#10;pfABbAUtWl3KF+3lzfrtm1XvCj3DBttKk2AQ64velbIJwRVZ5lWjO/ATdNryY43UQWCTtllF0DN6&#10;12az6XSR9UiVI1Tae/bej49ynfDrWqvwua69DqItJXML6aR0buKZrVdQbAlcY9SBBvwDiw6M5aIn&#10;qHsIIHZk/oLqjCL0WIeJwi7DujZKpx64m3z6RzfPDTidemFxvDvJ5P8frPq0fyJhKp7dpRQWOp7R&#10;F1YN7LbV4no5iwr1zhcc+OyeKPbo3SOq715YvGs4Tt8SYd9oqJhXHuOzVwnR8JwqNv1HrBgfdgGT&#10;WENNXQRkGcSQZvJymokeglDsvFxeXCznUih+yuf51WKeKkBxTHbkw3uNnYiXUhKTT+Cwf/QhkoHi&#10;GBJrWXwwbZvG3tpXDg4cPTrtzSH7yH5UIQybIak1WxyF2WD1ws0RjrvFf4EvDdJPKXreq1L6Hzsg&#10;LUX7wUaBZlfTuIjnBp0bm3MDrGKoUgYpxutdGJd358hsG66Up2Yt3rKotUkNR8ojq8MoeHeSDoc9&#10;j8t5bqeo379x/QsAAP//AwBQSwMEFAAGAAgAAAAhAIy9BmzfAAAADwEAAA8AAABkcnMvZG93bnJl&#10;di54bWxMj8FOwzAQRO9I/IO1SNyoDWmCG+JUEVI/gAASRzfeJoHYDrbbhr9ne4LbjHY0+6baLnZi&#10;Jwxx9E7B/UoAQ9d5M7pewdvr7k4Ci0k7oyfvUMEPRtjW11eVLo0/uxc8talnVOJiqRUMKc0l57Eb&#10;0Oq48jM6uh18sDqRDT03QZ+p3E78QYiCWz06+jDoGZ8H7L7ao1XQNJ/L+3e70bvIpQiFWZu++VDq&#10;9mZpnoAlXNJfGC74hA41Me390ZnIJvK5kAVlSWUyI3XJ5LLIgO1JrcVjDryu+P8d9S8AAAD//wMA&#10;UEsBAi0AFAAGAAgAAAAhALaDOJL+AAAA4QEAABMAAAAAAAAAAAAAAAAAAAAAAFtDb250ZW50X1R5&#10;cGVzXS54bWxQSwECLQAUAAYACAAAACEAOP0h/9YAAACUAQAACwAAAAAAAAAAAAAAAAAvAQAAX3Jl&#10;bHMvLnJlbHNQSwECLQAUAAYACAAAACEAA8a0YvIBAADVAwAADgAAAAAAAAAAAAAAAAAuAgAAZHJz&#10;L2Uyb0RvYy54bWxQSwECLQAUAAYACAAAACEAjL0GbN8AAAAPAQAADwAAAAAAAAAAAAAAAABMBAAA&#10;ZHJzL2Rvd25yZXYueG1sUEsFBgAAAAAEAAQA8wAAAFgFAAAAAA==&#10;" filled="f" stroked="f" strokeweight=".25pt">
                <v:textbox inset="1pt,1pt,1pt,1pt">
                  <w:txbxContent>
                    <w:p w14:paraId="16CA5241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87576F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0BB21B1" id="Rectangle 891" o:spid="_x0000_s1053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zT8QEAANUDAAAOAAAAZHJzL2Uyb0RvYy54bWysU9uO0zAQfUfiHyy/01yg2xI1Xa12tQhp&#10;YVcsfIDjOIlF4jFjt0n5esZOW7rwhnixPOPx8Zkzx5vraejZXqHTYEqeLVLOlJFQa9OW/NvX+zdr&#10;zpwXphY9GFXyg3L8evv61Wa0hcqhg75WyAjEuGK0Je+8t0WSONmpQbgFWGXosAEchKcQ26RGMRL6&#10;0Cd5ml4lI2BtEaRyjrJ38yHfRvymUdI/No1TnvUlJ24+rhjXKqzJdiOKFoXttDzSEP/AYhDa0KNn&#10;qDvhBduh/gtq0BLBQeMXEoYEmkZLFXugbrL0j26eO2FV7IXEcfYsk/t/sPLz/gmZrml2bzkzYqAZ&#10;fSHVhGl7xdbvs6DQaF1Bhc/2CUOPzj6A/O6YgduO6tQNIoydEjXxivXJiwshcHSVVeMnqAlf7DxE&#10;saYGhwBIMrApzuRwnomaPJOUXOerd+mSM0lH2TJbXS0Do0QUp8sWnf+gYGBhU3Ik8hFc7B+cn0tP&#10;JeEtA/e67+PYe/MiQZhzRkXfHG+f2M8q+Kmaolr56iRMBfWBmkOYvUV/gTYd4E/ORvJVyd2PnUDF&#10;Wf/RBIHyVRqMeBngZVBdBsJIgiq552ze3vrZvDuLuu3opSw2a+CGRG10bDhQnlmRUCEg70TJjj4P&#10;5ryMY9Xv37j9BQ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CcvyzT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371A01C5" w14:textId="77777777" w:rsidR="00A314D7" w:rsidRPr="0087576F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60865E8" id="Rectangle 889" o:spid="_x0000_s1054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vT8QEAANUDAAAOAAAAZHJzL2Uyb0RvYy54bWysU8Fu2zAMvQ/YPwi6L449tM2MOEXRosOA&#10;bivW9QMYWY6F2aJGKbGzrx8lJ1m63oZdBJEiHx8fqeX12Hdip8kbtJXMZ3MptFVYG7up5PP3+3cL&#10;KXwAW0OHVldyr728Xr19sxxcqQtssas1CQaxvhxcJdsQXJllXrW6Bz9Dpy0/Nkg9BDZpk9UEA6P3&#10;XVbM55fZgFQ7QqW9Z+/d9ChXCb9ptApfm8brILpKMreQTkrnOp7ZagnlhsC1Rh1owD+w6MFYLnqC&#10;uoMAYkvmFVRvFKHHJswU9hk2jVE69cDd5PO/unlqwenUC4vj3Ukm//9g1ZfdIwlT8+wKKSz0PKNv&#10;rBrYTafFYvEhKjQ4X3Lgk3uk2KN3D6h+eGHxtuU4fUOEQ6uhZl55jM9eJETDc6pYD5+xZnzYBkxi&#10;jQ31EZBlEGOayf40Ez0GodhZLN4XOU9O8VN+kV9dXqQKUB6THfnwUWMv4qWSxOQTOOwefIhkoDyG&#10;xFoW703XpbF39oWDAyePTntzyD6yn1QI43pMahWLozBrrPfcHOG0W/wX+NIi/ZJi4L2qpP+5BdJS&#10;dJ9sFKi4msdFPDfo3FifG2AVQ1UySDFdb8O0vFtHZtNypTw1a/GGRW1MajhSnlgdRsG7k3Q47Hlc&#10;znM7Rf35javfAA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rHtb0/EBAADV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5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+P9gEAAM8DAAAOAAAAZHJzL2Uyb0RvYy54bWysU9tu2zAMfR+wfxD0vjjOkjYx4hRdiw4D&#10;ugvQ7gMYWY6F2aJGKbG7rx8lJ1m2vQ17ESSROjznkFrfDF0rDpq8QVvKfDKVQluFlbG7Un59fniz&#10;lMIHsBW0aHUpX7SXN5vXr9a9K/QMG2wrTYJBrC96V8omBFdkmVeN7sBP0GnLwRqpg8BH2mUVQc/o&#10;XZvNptOrrEeqHKHS3vPt/RiUm4Rf11qFz3XtdRBtKZlbSCuldRvXbLOGYkfgGqOONOAfWHRgLBc9&#10;Q91DALEn8xdUZxShxzpMFHYZ1rVROmlgNfn0DzVPDTidtLA53p1t8v8PVn06fCFhKu6dFBY6btGz&#10;HoJ4h4NYzefRn975gtOeHCeGgQMxN2r17hHVNy8s3jVgd/qWCPtGQ8X88vgyu3g64vgIsu0/YsWF&#10;YB8wAQ01dRGQ7RCMzn16OfcmklGx5DK/yjmiOLSYvV1eL1IFKE6PHfnwXmMn4qaUxK1P4HB49CGS&#10;geKUEmtZfDBtm9rf2t8uODHeJPKR78g8DNsh+TRbnUzZYvXCcgjHqeJfwJsG6YcUPU9UKf33PZCW&#10;ov1g2ZJVPp/HEUyH+eJ6xge6jGwvI2AVQ5UySDFu78I4tntHZtdwpbEJFm/ZxtokidHvkdWRP09N&#10;Un6c8DiWl+eU9esfbn4C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Fj6n4/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64E8A" w14:textId="77777777" w:rsidR="008E420A" w:rsidRDefault="008E420A" w:rsidP="00CC4C24">
      <w:r>
        <w:separator/>
      </w:r>
    </w:p>
  </w:endnote>
  <w:endnote w:type="continuationSeparator" w:id="0">
    <w:p w14:paraId="51C4597C" w14:textId="77777777" w:rsidR="008E420A" w:rsidRDefault="008E420A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F79E3" w14:textId="77777777" w:rsidR="008E420A" w:rsidRDefault="008E420A" w:rsidP="00CC4C24">
      <w:r>
        <w:separator/>
      </w:r>
    </w:p>
  </w:footnote>
  <w:footnote w:type="continuationSeparator" w:id="0">
    <w:p w14:paraId="297D91AD" w14:textId="77777777" w:rsidR="008E420A" w:rsidRDefault="008E420A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3159CE"/>
    <w:rsid w:val="00315A10"/>
    <w:rsid w:val="00315B02"/>
    <w:rsid w:val="003464E5"/>
    <w:rsid w:val="00352966"/>
    <w:rsid w:val="00363119"/>
    <w:rsid w:val="003731F1"/>
    <w:rsid w:val="003E64AF"/>
    <w:rsid w:val="003F2DC2"/>
    <w:rsid w:val="003F5F46"/>
    <w:rsid w:val="00402DD8"/>
    <w:rsid w:val="0044021A"/>
    <w:rsid w:val="004829D9"/>
    <w:rsid w:val="004C6286"/>
    <w:rsid w:val="004F7AD2"/>
    <w:rsid w:val="00502CE6"/>
    <w:rsid w:val="0059355D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946A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C30B3"/>
    <w:rsid w:val="009E3B15"/>
    <w:rsid w:val="00A11AA8"/>
    <w:rsid w:val="00A15230"/>
    <w:rsid w:val="00A27A0C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277AA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E01A92"/>
    <w:rsid w:val="00E06A6A"/>
    <w:rsid w:val="00E72F49"/>
    <w:rsid w:val="00E86168"/>
    <w:rsid w:val="00F314BD"/>
    <w:rsid w:val="00F5617C"/>
    <w:rsid w:val="00F77BAA"/>
    <w:rsid w:val="00F90D88"/>
    <w:rsid w:val="00F9638C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F9433-A6AB-4B2B-8103-84A09A0B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Пахолко Алена Степановна</cp:lastModifiedBy>
  <cp:revision>2</cp:revision>
  <cp:lastPrinted>2018-05-31T03:03:00Z</cp:lastPrinted>
  <dcterms:created xsi:type="dcterms:W3CDTF">2022-04-17T21:24:00Z</dcterms:created>
  <dcterms:modified xsi:type="dcterms:W3CDTF">2022-04-17T21:24:00Z</dcterms:modified>
</cp:coreProperties>
</file>