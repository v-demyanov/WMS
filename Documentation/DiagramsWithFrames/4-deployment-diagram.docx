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E0D78" w14:textId="37FC4C29" w:rsidR="00627F81" w:rsidRPr="00B11D53" w:rsidRDefault="001361E4" w:rsidP="009F412D">
      <w:pPr>
        <w:pStyle w:val="a1"/>
        <w:tabs>
          <w:tab w:val="left" w:pos="142"/>
        </w:tabs>
        <w:spacing w:before="2400"/>
        <w:ind w:left="794"/>
        <w:jc w:val="center"/>
        <w:rPr>
          <w:b/>
          <w:lang w:val="ru-RU"/>
        </w:rPr>
      </w:pPr>
      <w:bookmarkStart w:id="0" w:name="_GoBack"/>
      <w:r>
        <w:rPr>
          <w:b/>
          <w:lang w:val="ru-RU"/>
        </w:rPr>
        <w:pict w14:anchorId="65029E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4.9pt;height:331.85pt">
            <v:imagedata r:id="rId7" o:title="4-deployment-diagram"/>
          </v:shape>
        </w:pict>
      </w:r>
      <w:bookmarkEnd w:id="0"/>
      <w:r w:rsidR="00F9638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6ADCBF4" wp14:editId="6C659FBF">
                <wp:simplePos x="0" y="0"/>
                <wp:positionH relativeFrom="column">
                  <wp:posOffset>8672513</wp:posOffset>
                </wp:positionH>
                <wp:positionV relativeFrom="paragraph">
                  <wp:posOffset>8958263</wp:posOffset>
                </wp:positionV>
                <wp:extent cx="1309687" cy="151765"/>
                <wp:effectExtent l="0" t="0" r="5080" b="635"/>
                <wp:wrapNone/>
                <wp:docPr id="45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68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66E4E" w14:textId="13F44162" w:rsidR="00A314D7" w:rsidRPr="00136FC4" w:rsidRDefault="00087C25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Демьянов В.Р.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CBF4" id="Rectangle 904" o:spid="_x0000_s1026" style="position:absolute;left:0;text-align:left;margin-left:682.9pt;margin-top:705.4pt;width:103.1pt;height:11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IRp5wIAAHQ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" filled="f" stroked="f" strokeweight=".25pt">
                <v:textbox inset="1pt,1pt,1pt,1pt">
                  <w:txbxContent>
                    <w:p w14:paraId="1F666E4E" w14:textId="13F44162" w:rsidR="00A314D7" w:rsidRPr="00136FC4" w:rsidRDefault="00087C25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Демьянов В.Р.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A25A6B1" wp14:editId="491ECC25">
                <wp:simplePos x="0" y="0"/>
                <wp:positionH relativeFrom="column">
                  <wp:posOffset>8663710</wp:posOffset>
                </wp:positionH>
                <wp:positionV relativeFrom="paragraph">
                  <wp:posOffset>9822873</wp:posOffset>
                </wp:positionV>
                <wp:extent cx="871278" cy="151765"/>
                <wp:effectExtent l="0" t="0" r="5080" b="635"/>
                <wp:wrapNone/>
                <wp:docPr id="53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78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CA4DF" w14:textId="4AFBFD12" w:rsidR="00A314D7" w:rsidRPr="00627B06" w:rsidRDefault="006D4C49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 Н.В.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5A6B1" id="Rectangle 916" o:spid="_x0000_s1027" style="position:absolute;left:0;text-align:left;margin-left:682.2pt;margin-top:773.45pt;width:68.6pt;height:11.9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" filled="f" stroked="f" strokeweight=".25pt">
                <v:textbox inset="1pt,1pt,1pt,1pt">
                  <w:txbxContent>
                    <w:p w14:paraId="673CA4DF" w14:textId="4AFBFD12" w:rsidR="00A314D7" w:rsidRPr="00627B06" w:rsidRDefault="006D4C49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 Н.В.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4C785AD" wp14:editId="54E517AD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49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A7D92" w14:textId="6BC4061C" w:rsidR="00A425F9" w:rsidRPr="00627B06" w:rsidRDefault="00BF4552" w:rsidP="00A425F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 А.С.</w:t>
                            </w:r>
                          </w:p>
                          <w:p w14:paraId="1AC8053D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67DB959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785AD" id="Rectangle 910" o:spid="_x0000_s1028" style="position:absolute;left:0;text-align:left;margin-left:682.9pt;margin-top:732.35pt;width:67.9pt;height:11.9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" filled="f" stroked="f" strokeweight=".25pt">
                <v:textbox inset="1pt,1pt,1pt,1pt">
                  <w:txbxContent>
                    <w:p w14:paraId="084A7D92" w14:textId="6BC4061C" w:rsidR="00A425F9" w:rsidRPr="00627B06" w:rsidRDefault="00BF4552" w:rsidP="00A425F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 А.С.</w:t>
                      </w:r>
                    </w:p>
                    <w:p w14:paraId="1AC8053D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67DB959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223507D" wp14:editId="3F8BA497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47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B30A31" w14:textId="7BFEA395" w:rsidR="00A425F9" w:rsidRPr="00627B06" w:rsidRDefault="00087C25" w:rsidP="00A425F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Парамонов А.И.</w:t>
                            </w:r>
                          </w:p>
                          <w:p w14:paraId="6FC02C0E" w14:textId="7CADD20E" w:rsidR="00A314D7" w:rsidRPr="00A425F9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A67100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EDF52AF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507D" id="Rectangle 907" o:spid="_x0000_s1029" style="position:absolute;left:0;text-align:left;margin-left:682.95pt;margin-top:718.75pt;width:67.85pt;height:11.9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nU6gIAAHo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" filled="f" stroked="f" strokeweight=".25pt">
                <v:textbox inset="1pt,1pt,1pt,1pt">
                  <w:txbxContent>
                    <w:p w14:paraId="13B30A31" w14:textId="7BFEA395" w:rsidR="00A425F9" w:rsidRPr="00627B06" w:rsidRDefault="00087C25" w:rsidP="00A425F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Парамонов А.И.</w:t>
                      </w:r>
                    </w:p>
                    <w:p w14:paraId="6FC02C0E" w14:textId="7CADD20E" w:rsidR="00A314D7" w:rsidRPr="00A425F9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en-GB"/>
                        </w:rPr>
                      </w:pPr>
                    </w:p>
                    <w:p w14:paraId="3A67100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EDF52AF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919D33D" wp14:editId="07F5793C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4431A05D" id="Line 883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f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1371984" wp14:editId="6676840E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8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3ED2B45C" id="Rectangle 880" o:spid="_x0000_s1026" style="position:absolute;margin-left:177.9pt;margin-top:-170.1pt;width:800.65pt;height:1111.9pt;rotation:90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" filled="f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DAB225" wp14:editId="768565F9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E5626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AB225" id="Rectangle 923" o:spid="_x0000_s1030" style="position:absolute;left:0;text-align:left;margin-left:1047.85pt;margin-top:732.95pt;width:37.35pt;height:11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lx6gIAAHo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" filled="f" stroked="f" strokeweight=".25pt">
                <v:textbox inset="1pt,1pt,1pt,1pt">
                  <w:txbxContent>
                    <w:p w14:paraId="44CE5626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5F13A70" wp14:editId="5D4F3E3C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6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83CA4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3A70" id="Rectangle 894" o:spid="_x0000_s1031" style="position:absolute;left:0;text-align:left;margin-left:992.05pt;margin-top:732.95pt;width:24.55pt;height:11.9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" filled="f" stroked="f" strokeweight=".25pt">
                <v:textbox inset="1pt,1pt,1pt,1pt">
                  <w:txbxContent>
                    <w:p w14:paraId="35F83CA4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25BC46A" wp14:editId="4676BAC6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5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6F0F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BC46A" id="Rectangle 934" o:spid="_x0000_s1032" style="position:absolute;left:0;text-align:left;margin-left:685.55pt;margin-top:745.8pt;width:65.15pt;height:11.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" filled="f" stroked="f" strokeweight=".25pt">
                <v:textbox inset="1pt,1pt,1pt,1pt">
                  <w:txbxContent>
                    <w:p w14:paraId="6DF6F0F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58AD54C" wp14:editId="1F26FBF3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4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A809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AD54C" id="Rectangle 933" o:spid="_x0000_s1033" style="position:absolute;left:0;text-align:left;margin-left:629.15pt;margin-top:745.8pt;width:53.85pt;height:11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" filled="f" stroked="f" strokeweight=".25pt">
                <v:textbox inset="1pt,1pt,1pt,1pt">
                  <w:txbxContent>
                    <w:p w14:paraId="1A1A809D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178A53A" wp14:editId="3AA5FBF4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2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28C5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A53A" id="Rectangle 915" o:spid="_x0000_s1034" style="position:absolute;left:0;text-align:left;margin-left:629.15pt;margin-top:773.45pt;width:53.85pt;height:11.9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UR7QIAAHo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" filled="f" stroked="f" strokeweight=".25pt">
                <v:textbox inset="1pt,1pt,1pt,1pt">
                  <w:txbxContent>
                    <w:p w14:paraId="0C9928C5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5601571" wp14:editId="7E181A65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8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F18979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Т.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01571" id="Rectangle 909" o:spid="_x0000_s1035" style="position:absolute;left:0;text-align:left;margin-left:629.15pt;margin-top:732.3pt;width:53.85pt;height:11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nF6QIAAHo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" filled="f" stroked="f" strokeweight=".25pt">
                <v:textbox inset="1pt,1pt,1pt,1pt">
                  <w:txbxContent>
                    <w:p w14:paraId="43F18979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Т.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FD3AD58" wp14:editId="08EA7EE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6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8F1BF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3AD58" id="Rectangle 906" o:spid="_x0000_s1036" style="position:absolute;left:0;text-align:left;margin-left:629.15pt;margin-top:718.8pt;width:53.85pt;height:11.9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" filled="f" stroked="f" strokeweight=".25pt">
                <v:textbox inset="1pt,1pt,1pt,1pt">
                  <w:txbxContent>
                    <w:p w14:paraId="0E38F1BF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4763851" wp14:editId="6B6F3365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0E8A37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63851" id="Rectangle 903" o:spid="_x0000_s1037" style="position:absolute;left:0;text-align:left;margin-left:629.15pt;margin-top:705.3pt;width:53.85pt;height:11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" filled="f" stroked="f" strokeweight=".25pt">
                <v:textbox inset="1pt,1pt,1pt,1pt">
                  <w:txbxContent>
                    <w:p w14:paraId="6B0E8A37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5B4BC0" wp14:editId="57CC261C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3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6EE94F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F95A43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B4BC0" id="Rectangle 941" o:spid="_x0000_s1038" style="position:absolute;left:0;text-align:left;margin-left:1073.5pt;margin-top:705.15pt;width:58.9pt;height:11.9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H2w6gIAAHs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" filled="f" stroked="f" strokeweight=".25pt">
                <v:textbox inset="1pt,1pt,1pt,1pt">
                  <w:txbxContent>
                    <w:p w14:paraId="556EE94F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F95A43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75D3CC" wp14:editId="5862A405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2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9A756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5D3CC" id="Rectangle 940" o:spid="_x0000_s1039" style="position:absolute;left:0;text-align:left;margin-left:1031.8pt;margin-top:705.15pt;width:37.3pt;height:11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" filled="f" stroked="f" strokeweight=".25pt">
                <v:textbox inset="1pt,1pt,1pt,1pt">
                  <w:txbxContent>
                    <w:p w14:paraId="3F09A756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4B2B27" wp14:editId="34B40112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1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2AA9B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B2B27" id="Rectangle 939" o:spid="_x0000_s1040" style="position:absolute;left:0;text-align:left;margin-left:824.9pt;margin-top:748.5pt;width:159.25pt;height:35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" filled="f" stroked="f" strokeweight=".25pt">
                <v:textbox inset="1pt,1pt,1pt,1pt">
                  <w:txbxContent>
                    <w:p w14:paraId="7F22AA9B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4C33C2E" wp14:editId="24D28E00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40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17D389AE" id="Line 9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0E86F5A" wp14:editId="30CC09A0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F8C46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86F5A" id="Rectangle 937" o:spid="_x0000_s1041" style="position:absolute;left:0;text-align:left;margin-left:1073.5pt;margin-top:678.4pt;width:58.9pt;height:11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" filled="f" stroked="f" strokeweight=".25pt">
                <v:textbox inset="1pt,1pt,1pt,1pt">
                  <w:txbxContent>
                    <w:p w14:paraId="167F8C46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04A3D8" wp14:editId="3E6EE0A9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8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E77A5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4A3D8" id="Rectangle 936" o:spid="_x0000_s1042" style="position:absolute;left:0;text-align:left;margin-left:1031.8pt;margin-top:678.4pt;width:37.3pt;height:11.9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" filled="f" stroked="f" strokeweight=".25pt">
                <v:textbox inset="1pt,1pt,1pt,1pt">
                  <w:txbxContent>
                    <w:p w14:paraId="2BBE77A5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0E4846" wp14:editId="116640F6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7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0ACDACC5" id="Line 93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7F75EC0" wp14:editId="08F4FEBA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6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524FB0F7" id="Line 93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YjwIAAGcFAAAOAAAAZHJzL2Uyb0RvYy54bWysVFFvmzAQfp+0/2D5nQKBkASVVC0he+m2&#10;Su20ZwebYA1sZDsh0bT/vrMhdOlepqkgWT77/P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FAC3DD" wp14:editId="715C8A54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5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2AAE5A96" id="Line 93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38E680" wp14:editId="0099542A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16C9BA76" id="Line 9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EFA806" wp14:editId="43EB20C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3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29C1AA8D" id="Line 92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0DBAC2" wp14:editId="7D100B8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2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65F336" w14:textId="3D506EB5" w:rsidR="00F77BAA" w:rsidRPr="00D97D7C" w:rsidRDefault="0087576F" w:rsidP="00F77BA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74417</w:t>
                            </w:r>
                            <w:r w:rsidR="00087C25" w:rsidRPr="00087C25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027</w:t>
                            </w: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, 20</w:t>
                            </w:r>
                            <w:r w:rsidR="006D4C4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2</w:t>
                            </w:r>
                            <w:r w:rsidR="00087C25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3</w:t>
                            </w:r>
                          </w:p>
                          <w:p w14:paraId="67302BDE" w14:textId="77777777" w:rsidR="00A314D7" w:rsidRPr="000C5B2C" w:rsidRDefault="00A314D7" w:rsidP="000445C9"/>
                          <w:p w14:paraId="3E0FC7E7" w14:textId="77777777" w:rsidR="00A314D7" w:rsidRPr="000C5B2C" w:rsidRDefault="00A314D7" w:rsidP="000445C9"/>
                          <w:p w14:paraId="7E74C41A" w14:textId="77777777" w:rsidR="00A314D7" w:rsidRPr="00D0138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DBAC2" id="Rectangle 927" o:spid="_x0000_s1043" style="position:absolute;left:0;text-align:left;margin-left:990pt;margin-top:756.45pt;width:142pt;height:1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" filled="f" stroked="f" strokeweight=".25pt">
                <v:textbox inset="1pt,1pt,1pt,1pt">
                  <w:txbxContent>
                    <w:p w14:paraId="4965F336" w14:textId="3D506EB5" w:rsidR="00F77BAA" w:rsidRPr="00D97D7C" w:rsidRDefault="0087576F" w:rsidP="00F77BAA">
                      <w:pPr>
                        <w:pStyle w:val="a1"/>
                        <w:jc w:val="center"/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74417</w:t>
                      </w:r>
                      <w:r w:rsidR="00087C25" w:rsidRPr="00087C25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027</w:t>
                      </w: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, 20</w:t>
                      </w:r>
                      <w:r w:rsidR="006D4C49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2</w:t>
                      </w:r>
                      <w:r w:rsidR="00087C25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3</w:t>
                      </w:r>
                    </w:p>
                    <w:p w14:paraId="67302BDE" w14:textId="77777777" w:rsidR="00A314D7" w:rsidRPr="000C5B2C" w:rsidRDefault="00A314D7" w:rsidP="000445C9"/>
                    <w:p w14:paraId="3E0FC7E7" w14:textId="77777777" w:rsidR="00A314D7" w:rsidRPr="000C5B2C" w:rsidRDefault="00A314D7" w:rsidP="000445C9"/>
                    <w:p w14:paraId="7E74C41A" w14:textId="77777777" w:rsidR="00A314D7" w:rsidRPr="00D0138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C27060" wp14:editId="019730E4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1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6F30C4D8" id="Line 9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5E1327" wp14:editId="1ACCC66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30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27284720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1197D0" wp14:editId="048F095B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C233A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197D0" id="Rectangle 924" o:spid="_x0000_s1044" style="position:absolute;left:0;text-align:left;margin-left:1081.45pt;margin-top:732.95pt;width:39.25pt;height:1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zq6wIAAHs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" filled="f" stroked="f" strokeweight=".25pt">
                <v:textbox inset="1pt,1pt,1pt,1pt">
                  <w:txbxContent>
                    <w:p w14:paraId="2CFC233A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F9B578" wp14:editId="748C0E8D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8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281B9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9B578" id="Rectangle 922" o:spid="_x0000_s1045" style="position:absolute;left:0;text-align:left;margin-left:990pt;margin-top:678.4pt;width:37.35pt;height:11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" filled="f" stroked="f" strokeweight=".25pt">
                <v:textbox inset="1pt,1pt,1pt,1pt">
                  <w:txbxContent>
                    <w:p w14:paraId="389281B9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B38B32" wp14:editId="1D1ADF23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7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35250016" id="Line 9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KkAIAAGcFAAAOAAAAZHJzL2Uyb0RvYy54bWysVFFvmzAQfp+0/2D5nQIJ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8EFC566" wp14:editId="2E4AC28B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6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495B4D1B" id="Line 92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74916D" wp14:editId="4F3267D3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5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22C017E5" id="Line 9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djgIAAGcFAAAOAAAAZHJzL2Uyb0RvYy54bWysVFFvmzAQfp+0/2D5nQIJSQgqqVoge+m2&#10;Su20ZwebYA1sZDsh0bT/vrMhdOlepqmJhHz23efv7r7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FFBE55B" wp14:editId="3885CFD0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B72FF8" w14:textId="77777777" w:rsidR="0044021A" w:rsidRDefault="0044021A" w:rsidP="0044021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4F8653E6" w14:textId="77777777" w:rsidR="00C019FA" w:rsidRPr="00C019FA" w:rsidRDefault="00C019FA" w:rsidP="00816C12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C019F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Диаграмма </w:t>
                            </w:r>
                          </w:p>
                          <w:p w14:paraId="2E1D299C" w14:textId="6F4D826E" w:rsidR="0059355D" w:rsidRPr="00C019FA" w:rsidRDefault="00C019FA" w:rsidP="00816C12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19F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развёртывания</w:t>
                            </w:r>
                            <w:r w:rsidR="0024350D" w:rsidRPr="00C019F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BE55B" id="Rectangle 918" o:spid="_x0000_s1046" style="position:absolute;left:0;text-align:left;margin-left:824.8pt;margin-top:680pt;width:159.25pt;height:62.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" filled="f" stroked="f" strokeweight=".25pt">
                <v:textbox inset="1pt,1pt,1pt,1pt">
                  <w:txbxContent>
                    <w:p w14:paraId="51B72FF8" w14:textId="77777777" w:rsidR="0044021A" w:rsidRDefault="0044021A" w:rsidP="0044021A">
                      <w:pPr>
                        <w:pStyle w:val="a1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4F8653E6" w14:textId="77777777" w:rsidR="00C019FA" w:rsidRPr="00C019FA" w:rsidRDefault="00C019FA" w:rsidP="00816C1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C019F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Диаграмма </w:t>
                      </w:r>
                    </w:p>
                    <w:p w14:paraId="2E1D299C" w14:textId="6F4D826E" w:rsidR="0059355D" w:rsidRPr="00C019FA" w:rsidRDefault="00C019FA" w:rsidP="00816C1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C019F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развёртывания</w:t>
                      </w:r>
                      <w:r w:rsidR="0024350D" w:rsidRPr="00C019F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D9A971F" wp14:editId="646EEC0B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3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02D3620E" id="Line 91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A4498B" wp14:editId="2F26E756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2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61EA05C4" id="Line 90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FA625B4" wp14:editId="1FA0BA0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1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038C8226" id="Line 90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4011373" wp14:editId="24D1E022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7FF9BE86" id="Line 89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854114B" wp14:editId="480DE8CE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71FAE1B0" id="Line 898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C286773" wp14:editId="72AAF312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8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3548B5C1" id="Line 897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51594A0" wp14:editId="2520816D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7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47464" w14:textId="30055884" w:rsidR="00A314D7" w:rsidRPr="00D97D7C" w:rsidRDefault="006D4C49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="00A8726A" w:rsidRPr="00C019F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C019FA" w:rsidRPr="00C019F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4</w:t>
                            </w:r>
                            <w:r w:rsidR="00A314D7" w:rsidRPr="00C019F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 w:rsidR="00363119" w:rsidRPr="00C019F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="00A314D7"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94A0" id="Rectangle 896" o:spid="_x0000_s1047" style="position:absolute;left:0;text-align:left;margin-left:823.9pt;margin-top:647.65pt;width:307.8pt;height:18.4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" filled="f" stroked="f" strokeweight=".25pt">
                <v:textbox inset="1pt,1pt,1pt,1pt">
                  <w:txbxContent>
                    <w:p w14:paraId="22347464" w14:textId="30055884" w:rsidR="00A314D7" w:rsidRPr="00D97D7C" w:rsidRDefault="006D4C49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="00A8726A" w:rsidRPr="00C019F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C019FA" w:rsidRPr="00C019F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4</w:t>
                      </w:r>
                      <w:r w:rsidR="00A314D7" w:rsidRPr="00C019F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 w:rsidR="00363119" w:rsidRPr="00C019F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1</w:t>
                      </w:r>
                      <w:r w:rsidR="00A314D7"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7F37CB1" wp14:editId="4515221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6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40B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37CB1" id="Rectangle 895" o:spid="_x0000_s1048" style="position:absolute;left:0;text-align:left;margin-left:1013.1pt;margin-top:732.9pt;width:28.9pt;height:12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mE7A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" filled="f" stroked="f" strokeweight=".25pt">
                <v:textbox inset="1pt,1pt,1pt,1pt">
                  <w:txbxContent>
                    <w:p w14:paraId="330140BF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3035F79" wp14:editId="7E9A0292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5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4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35F79" id="Rectangle 893" o:spid="_x0000_s1049" style="position:absolute;left:0;text-align:left;margin-left:795.35pt;margin-top:691.8pt;width:25.3pt;height:11.9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" filled="f" stroked="f" strokeweight=".25pt">
                <v:textbox inset="1pt,1pt,1pt,1pt">
                  <w:txbxContent>
                    <w:p w14:paraId="59D0724F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72A89B" wp14:editId="18A63175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CA5241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2A89B" id="Rectangle 892" o:spid="_x0000_s1050" style="position:absolute;left:0;text-align:left;margin-left:754.3pt;margin-top:691.8pt;width:38.85pt;height:11.9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eE16wIAAHs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" filled="f" stroked="f" strokeweight=".25pt">
                <v:textbox inset="1pt,1pt,1pt,1pt">
                  <w:txbxContent>
                    <w:p w14:paraId="16CA5241" w14:textId="77777777" w:rsidR="00A314D7" w:rsidRPr="0087576F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0BB21B1" wp14:editId="38C3E56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3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A01C5" w14:textId="77777777" w:rsidR="00A314D7" w:rsidRPr="0087576F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B21B1" id="Rectangle 891" o:spid="_x0000_s1051" style="position:absolute;left:0;text-align:left;margin-left:685.55pt;margin-top:691.8pt;width:65.15pt;height:11.9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Xqj6QIAAHs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" filled="f" stroked="f" strokeweight=".25pt">
                <v:textbox inset="1pt,1pt,1pt,1pt">
                  <w:txbxContent>
                    <w:p w14:paraId="371A01C5" w14:textId="77777777" w:rsidR="00A314D7" w:rsidRPr="0087576F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60865E8" wp14:editId="24CA82A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0" t="0" r="0" b="0"/>
                <wp:wrapNone/>
                <wp:docPr id="1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BA3EE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865E8" id="Rectangle 889" o:spid="_x0000_s1052" style="position:absolute;left:0;text-align:left;margin-left:629.55pt;margin-top:691.8pt;width:22.3pt;height:11.9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" filled="f" stroked="f" strokeweight=".25pt">
                <v:textbox inset="1pt,1pt,1pt,1pt">
                  <w:txbxContent>
                    <w:p w14:paraId="7A1BA3EE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B3A509E" wp14:editId="25BC8040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33316AE1" id="Line 888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3733A759" wp14:editId="5A8053C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78173AB1" id="Line 887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3A7D52D" wp14:editId="4A7BCC1A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45BA1AC5" id="Line 886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dN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AA0300" wp14:editId="3E55F1FE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7D32EF90" id="Line 885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QnjwIAAGY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D42072B" wp14:editId="561F33D0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7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198D47DB" id="Line 884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EC9A419" wp14:editId="7C2AB24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559EFC90" id="Line 882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A9443A" wp14:editId="410110DC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703904BC" id="Line 942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30AB2356" wp14:editId="47B354BB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44B0EC6E" id="Line 943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07771E9" wp14:editId="340832A7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F81C8" w14:textId="301F7CAB" w:rsidR="00A314D7" w:rsidRPr="00315A10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771E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3" type="#_x0000_t202" style="position:absolute;left:0;text-align:left;margin-left:999.5pt;margin-top:694.4pt;width:14.3pt;height:41.2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w4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" filled="f" stroked="f">
                <v:textbox>
                  <w:txbxContent>
                    <w:p w14:paraId="19AF81C8" w14:textId="301F7CAB" w:rsidR="00A314D7" w:rsidRPr="00315A10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B11D53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5934E1" w14:textId="77777777" w:rsidR="005C7DD6" w:rsidRDefault="005C7DD6" w:rsidP="00CC4C24">
      <w:r>
        <w:separator/>
      </w:r>
    </w:p>
  </w:endnote>
  <w:endnote w:type="continuationSeparator" w:id="0">
    <w:p w14:paraId="221B8AC9" w14:textId="77777777" w:rsidR="005C7DD6" w:rsidRDefault="005C7DD6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03CAF4" w14:textId="77777777" w:rsidR="005C7DD6" w:rsidRDefault="005C7DD6" w:rsidP="00CC4C24">
      <w:r>
        <w:separator/>
      </w:r>
    </w:p>
  </w:footnote>
  <w:footnote w:type="continuationSeparator" w:id="0">
    <w:p w14:paraId="60D8C61C" w14:textId="77777777" w:rsidR="005C7DD6" w:rsidRDefault="005C7DD6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6A"/>
    <w:rsid w:val="00022475"/>
    <w:rsid w:val="00024DDC"/>
    <w:rsid w:val="0003633B"/>
    <w:rsid w:val="000445C9"/>
    <w:rsid w:val="00087C25"/>
    <w:rsid w:val="000A4242"/>
    <w:rsid w:val="000F7BD0"/>
    <w:rsid w:val="001002F1"/>
    <w:rsid w:val="001012E7"/>
    <w:rsid w:val="001361E4"/>
    <w:rsid w:val="00136FC4"/>
    <w:rsid w:val="00146697"/>
    <w:rsid w:val="001659B3"/>
    <w:rsid w:val="00175EC9"/>
    <w:rsid w:val="001C1104"/>
    <w:rsid w:val="001C7E15"/>
    <w:rsid w:val="001D133A"/>
    <w:rsid w:val="001D6B8F"/>
    <w:rsid w:val="001D75C0"/>
    <w:rsid w:val="00204111"/>
    <w:rsid w:val="00206C0E"/>
    <w:rsid w:val="00224E6D"/>
    <w:rsid w:val="0024350D"/>
    <w:rsid w:val="002A56A9"/>
    <w:rsid w:val="003159CE"/>
    <w:rsid w:val="00315A10"/>
    <w:rsid w:val="00315B02"/>
    <w:rsid w:val="003464E5"/>
    <w:rsid w:val="00352966"/>
    <w:rsid w:val="00363119"/>
    <w:rsid w:val="003731F1"/>
    <w:rsid w:val="003E64AF"/>
    <w:rsid w:val="003F2DC2"/>
    <w:rsid w:val="003F5F46"/>
    <w:rsid w:val="00402DD8"/>
    <w:rsid w:val="0044021A"/>
    <w:rsid w:val="004829D9"/>
    <w:rsid w:val="004B41EB"/>
    <w:rsid w:val="004C6286"/>
    <w:rsid w:val="004F7AD2"/>
    <w:rsid w:val="00502CE6"/>
    <w:rsid w:val="00547D77"/>
    <w:rsid w:val="0059355D"/>
    <w:rsid w:val="005C7DD6"/>
    <w:rsid w:val="005D7FE7"/>
    <w:rsid w:val="00627B06"/>
    <w:rsid w:val="00627F81"/>
    <w:rsid w:val="00645D25"/>
    <w:rsid w:val="006824D9"/>
    <w:rsid w:val="00684E93"/>
    <w:rsid w:val="006A5809"/>
    <w:rsid w:val="006B29CD"/>
    <w:rsid w:val="006D4C49"/>
    <w:rsid w:val="006D4EFF"/>
    <w:rsid w:val="00700B31"/>
    <w:rsid w:val="007363C6"/>
    <w:rsid w:val="007762DD"/>
    <w:rsid w:val="00786586"/>
    <w:rsid w:val="007946A9"/>
    <w:rsid w:val="007B45A7"/>
    <w:rsid w:val="007E6A64"/>
    <w:rsid w:val="00816C12"/>
    <w:rsid w:val="00817027"/>
    <w:rsid w:val="00827225"/>
    <w:rsid w:val="00833ADE"/>
    <w:rsid w:val="00860D82"/>
    <w:rsid w:val="00862BDD"/>
    <w:rsid w:val="0087576F"/>
    <w:rsid w:val="00881FCF"/>
    <w:rsid w:val="00884079"/>
    <w:rsid w:val="008866B5"/>
    <w:rsid w:val="008912AB"/>
    <w:rsid w:val="00896151"/>
    <w:rsid w:val="008E420A"/>
    <w:rsid w:val="00937430"/>
    <w:rsid w:val="0094447A"/>
    <w:rsid w:val="00990457"/>
    <w:rsid w:val="009C30B3"/>
    <w:rsid w:val="009E3B15"/>
    <w:rsid w:val="009F412D"/>
    <w:rsid w:val="00A11AA8"/>
    <w:rsid w:val="00A15230"/>
    <w:rsid w:val="00A27A0C"/>
    <w:rsid w:val="00A314D7"/>
    <w:rsid w:val="00A4117E"/>
    <w:rsid w:val="00A425F9"/>
    <w:rsid w:val="00A44B16"/>
    <w:rsid w:val="00A73D75"/>
    <w:rsid w:val="00A8726A"/>
    <w:rsid w:val="00AA7564"/>
    <w:rsid w:val="00AF52BA"/>
    <w:rsid w:val="00B04EFF"/>
    <w:rsid w:val="00B11D53"/>
    <w:rsid w:val="00B277AA"/>
    <w:rsid w:val="00B455BF"/>
    <w:rsid w:val="00B902A3"/>
    <w:rsid w:val="00B94635"/>
    <w:rsid w:val="00BB0D7D"/>
    <w:rsid w:val="00BC4EAB"/>
    <w:rsid w:val="00BF4552"/>
    <w:rsid w:val="00C019FA"/>
    <w:rsid w:val="00C1147B"/>
    <w:rsid w:val="00C311EA"/>
    <w:rsid w:val="00C37C38"/>
    <w:rsid w:val="00C5361E"/>
    <w:rsid w:val="00C61F85"/>
    <w:rsid w:val="00C6669C"/>
    <w:rsid w:val="00CA0FAA"/>
    <w:rsid w:val="00CA5FF2"/>
    <w:rsid w:val="00CB29E6"/>
    <w:rsid w:val="00CC4C24"/>
    <w:rsid w:val="00D01384"/>
    <w:rsid w:val="00D61512"/>
    <w:rsid w:val="00D97D7C"/>
    <w:rsid w:val="00E01A92"/>
    <w:rsid w:val="00E06A6A"/>
    <w:rsid w:val="00E72F49"/>
    <w:rsid w:val="00E86168"/>
    <w:rsid w:val="00F314BD"/>
    <w:rsid w:val="00F5617C"/>
    <w:rsid w:val="00F77BAA"/>
    <w:rsid w:val="00F90D88"/>
    <w:rsid w:val="00F9638C"/>
    <w:rsid w:val="00FB57D4"/>
    <w:rsid w:val="00FD48D1"/>
    <w:rsid w:val="00FD615C"/>
    <w:rsid w:val="00FE10E6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2E016-DC39-493A-81B3-4CD0B9605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17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Vladislav Demyanov</cp:lastModifiedBy>
  <cp:revision>8</cp:revision>
  <cp:lastPrinted>2018-05-31T03:03:00Z</cp:lastPrinted>
  <dcterms:created xsi:type="dcterms:W3CDTF">2022-04-17T21:24:00Z</dcterms:created>
  <dcterms:modified xsi:type="dcterms:W3CDTF">2023-05-23T16:38:00Z</dcterms:modified>
</cp:coreProperties>
</file>