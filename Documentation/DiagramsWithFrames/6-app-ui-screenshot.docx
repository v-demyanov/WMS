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E0D78" w14:textId="4C294085" w:rsidR="00627F81" w:rsidRPr="00B11D53" w:rsidRDefault="00C6650B" w:rsidP="009D6D89">
      <w:pPr>
        <w:pStyle w:val="a1"/>
        <w:tabs>
          <w:tab w:val="left" w:pos="142"/>
        </w:tabs>
        <w:spacing w:before="1000"/>
        <w:ind w:left="851"/>
        <w:rPr>
          <w:b/>
          <w:lang w:val="ru-RU"/>
        </w:rPr>
      </w:pPr>
      <w:bookmarkStart w:id="0" w:name="_GoBack"/>
      <w:r>
        <w:rPr>
          <w:b/>
          <w:noProof/>
          <w:lang w:val="ru-RU"/>
        </w:rPr>
        <w:pict w14:anchorId="1B6639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7.25pt;height:501pt" o:bordertopcolor="this" o:borderleftcolor="this" o:borderbottomcolor="this" o:borderrightcolor="this">
            <v:imagedata r:id="rId7" o:title="UI_Screenshot"/>
            <w10:bordertop type="single" width="8"/>
            <w10:borderleft type="single" width="8"/>
            <w10:borderbottom type="single" width="8"/>
            <w10:borderright type="single" width="8"/>
          </v:shape>
        </w:pict>
      </w:r>
      <w:bookmarkEnd w:id="0"/>
      <w:r w:rsidR="00F9638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66ADCBF4" wp14:editId="65F11D0D">
                <wp:simplePos x="0" y="0"/>
                <wp:positionH relativeFrom="column">
                  <wp:posOffset>8672513</wp:posOffset>
                </wp:positionH>
                <wp:positionV relativeFrom="paragraph">
                  <wp:posOffset>8958263</wp:posOffset>
                </wp:positionV>
                <wp:extent cx="1309687" cy="151765"/>
                <wp:effectExtent l="0" t="0" r="5080" b="635"/>
                <wp:wrapNone/>
                <wp:docPr id="45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968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666E4E" w14:textId="1A1726B1" w:rsidR="00A314D7" w:rsidRPr="00136FC4" w:rsidRDefault="00FA6B6E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Демьянов В.Р.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DCBF4" id="Rectangle 904" o:spid="_x0000_s1026" style="position:absolute;left:0;text-align:left;margin-left:682.9pt;margin-top:705.4pt;width:103.1pt;height:11.9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" filled="f" stroked="f" strokeweight=".25pt">
                <v:textbox inset="1pt,1pt,1pt,1pt">
                  <w:txbxContent>
                    <w:p w14:paraId="1F666E4E" w14:textId="1A1726B1" w:rsidR="00A314D7" w:rsidRPr="00136FC4" w:rsidRDefault="00FA6B6E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Демьянов В.Р.</w:t>
                      </w: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2A25A6B1" wp14:editId="491ECC25">
                <wp:simplePos x="0" y="0"/>
                <wp:positionH relativeFrom="column">
                  <wp:posOffset>8663710</wp:posOffset>
                </wp:positionH>
                <wp:positionV relativeFrom="paragraph">
                  <wp:posOffset>9822873</wp:posOffset>
                </wp:positionV>
                <wp:extent cx="871278" cy="151765"/>
                <wp:effectExtent l="0" t="0" r="5080" b="635"/>
                <wp:wrapNone/>
                <wp:docPr id="53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78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3CA4DF" w14:textId="4AFBFD12" w:rsidR="00A314D7" w:rsidRPr="00627B06" w:rsidRDefault="006D4C49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Пацей Н.В.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rect w14:anchorId="2A25A6B1" id="Rectangle 916" o:spid="_x0000_s1027" style="position:absolute;left:0;text-align:left;margin-left:682.2pt;margin-top:773.45pt;width:68.6pt;height:11.95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" filled="f" stroked="f" strokeweight=".25pt">
                <v:textbox inset="1pt,1pt,1pt,1pt">
                  <w:txbxContent>
                    <w:p w14:paraId="673CA4DF" w14:textId="4AFBFD12" w:rsidR="00A314D7" w:rsidRPr="00627B06" w:rsidRDefault="006D4C49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Пацей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Н.В.</w:t>
                      </w: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54C785AD" wp14:editId="54E517AD">
                <wp:simplePos x="0" y="0"/>
                <wp:positionH relativeFrom="column">
                  <wp:posOffset>8672946</wp:posOffset>
                </wp:positionH>
                <wp:positionV relativeFrom="paragraph">
                  <wp:posOffset>9301018</wp:posOffset>
                </wp:positionV>
                <wp:extent cx="862042" cy="151765"/>
                <wp:effectExtent l="0" t="0" r="0" b="635"/>
                <wp:wrapNone/>
                <wp:docPr id="49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2042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4A7D92" w14:textId="6BC4061C" w:rsidR="00A425F9" w:rsidRPr="00627B06" w:rsidRDefault="00BF4552" w:rsidP="00A425F9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Пахолко А.С.</w:t>
                            </w:r>
                          </w:p>
                          <w:p w14:paraId="1AC8053D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67DB959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54C785AD" id="Rectangle 910" o:spid="_x0000_s1028" style="position:absolute;left:0;text-align:left;margin-left:682.9pt;margin-top:732.35pt;width:67.9pt;height:11.9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" filled="f" stroked="f" strokeweight=".25pt">
                <v:textbox inset="1pt,1pt,1pt,1pt">
                  <w:txbxContent>
                    <w:p w14:paraId="084A7D92" w14:textId="6BC4061C" w:rsidR="00A425F9" w:rsidRPr="00627B06" w:rsidRDefault="00BF4552" w:rsidP="00A425F9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Пахолко А.С.</w:t>
                      </w:r>
                    </w:p>
                    <w:p w14:paraId="1AC8053D" w14:textId="77777777" w:rsidR="00A314D7" w:rsidRPr="00627B06" w:rsidRDefault="00A314D7" w:rsidP="00FE157A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67DB959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223507D" wp14:editId="3F8BA497">
                <wp:simplePos x="0" y="0"/>
                <wp:positionH relativeFrom="column">
                  <wp:posOffset>8673350</wp:posOffset>
                </wp:positionH>
                <wp:positionV relativeFrom="paragraph">
                  <wp:posOffset>9127836</wp:posOffset>
                </wp:positionV>
                <wp:extent cx="861637" cy="151765"/>
                <wp:effectExtent l="0" t="0" r="0" b="635"/>
                <wp:wrapNone/>
                <wp:docPr id="47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3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B30A31" w14:textId="70B00E95" w:rsidR="00A425F9" w:rsidRPr="00627B06" w:rsidRDefault="00FA6B6E" w:rsidP="00A425F9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Парамонов А.И.</w:t>
                            </w:r>
                          </w:p>
                          <w:p w14:paraId="6FC02C0E" w14:textId="7CADD20E" w:rsidR="00A314D7" w:rsidRPr="00A425F9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3A67100B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1EDF52AF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3507D" id="Rectangle 907" o:spid="_x0000_s1029" style="position:absolute;left:0;text-align:left;margin-left:682.95pt;margin-top:718.75pt;width:67.85pt;height:11.9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" filled="f" stroked="f" strokeweight=".25pt">
                <v:textbox inset="1pt,1pt,1pt,1pt">
                  <w:txbxContent>
                    <w:p w14:paraId="13B30A31" w14:textId="70B00E95" w:rsidR="00A425F9" w:rsidRPr="00627B06" w:rsidRDefault="00FA6B6E" w:rsidP="00A425F9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Парамонов А.И.</w:t>
                      </w:r>
                    </w:p>
                    <w:p w14:paraId="6FC02C0E" w14:textId="7CADD20E" w:rsidR="00A314D7" w:rsidRPr="00A425F9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en-GB"/>
                        </w:rPr>
                      </w:pPr>
                    </w:p>
                    <w:p w14:paraId="3A67100B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1EDF52AF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4919D33D" wp14:editId="07F5793C">
                <wp:simplePos x="0" y="0"/>
                <wp:positionH relativeFrom="column">
                  <wp:posOffset>8638116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4431A05D" id="Line 883" o:spid="_x0000_s1026" style="position:absolute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0.15pt,636.85pt" to="680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6ff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36544" behindDoc="0" locked="0" layoutInCell="1" allowOverlap="1" wp14:anchorId="41371984" wp14:editId="6676840E">
                <wp:simplePos x="0" y="0"/>
                <wp:positionH relativeFrom="column">
                  <wp:posOffset>2259330</wp:posOffset>
                </wp:positionH>
                <wp:positionV relativeFrom="paragraph">
                  <wp:posOffset>-2160270</wp:posOffset>
                </wp:positionV>
                <wp:extent cx="10168255" cy="14121130"/>
                <wp:effectExtent l="0" t="0" r="0" b="0"/>
                <wp:wrapNone/>
                <wp:docPr id="58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rect w14:anchorId="3ED2B45C" id="Rectangle 880" o:spid="_x0000_s1026" style="position:absolute;margin-left:177.9pt;margin-top:-170.1pt;width:800.65pt;height:1111.9pt;rotation:90;z-index:2514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" filled="f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9DAB225" wp14:editId="768565F9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7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CE5626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rect w14:anchorId="79DAB225" id="Rectangle 923" o:spid="_x0000_s1031" style="position:absolute;left:0;text-align:left;margin-left:1047.85pt;margin-top:732.95pt;width:37.35pt;height:11.9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" filled="f" stroked="f" strokeweight=".25pt">
                <v:textbox inset="1pt,1pt,1pt,1pt">
                  <w:txbxContent>
                    <w:p w14:paraId="44CE5626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55F13A70" wp14:editId="5D4F3E3C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6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F83CA4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rect w14:anchorId="55F13A70" id="Rectangle 894" o:spid="_x0000_s1032" style="position:absolute;left:0;text-align:left;margin-left:992.05pt;margin-top:732.95pt;width:24.55pt;height:11.95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" filled="f" stroked="f" strokeweight=".25pt">
                <v:textbox inset="1pt,1pt,1pt,1pt">
                  <w:txbxContent>
                    <w:p w14:paraId="35F83CA4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225BC46A" wp14:editId="4676BAC6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5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F6F0F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rect w14:anchorId="225BC46A" id="Rectangle 934" o:spid="_x0000_s1033" style="position:absolute;left:0;text-align:left;margin-left:685.55pt;margin-top:745.8pt;width:65.15pt;height:11.9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" filled="f" stroked="f" strokeweight=".25pt">
                <v:textbox inset="1pt,1pt,1pt,1pt">
                  <w:txbxContent>
                    <w:p w14:paraId="6DF6F0F7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358AD54C" wp14:editId="1F26FBF3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4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A809D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rect w14:anchorId="358AD54C" id="Rectangle 933" o:spid="_x0000_s1034" style="position:absolute;left:0;text-align:left;margin-left:629.15pt;margin-top:745.8pt;width:53.85pt;height:11.9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" filled="f" stroked="f" strokeweight=".25pt">
                <v:textbox inset="1pt,1pt,1pt,1pt">
                  <w:txbxContent>
                    <w:p w14:paraId="1A1A809D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0178A53A" wp14:editId="3AA5FBF4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2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9928C5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Утверд.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rect w14:anchorId="0178A53A" id="Rectangle 915" o:spid="_x0000_s1035" style="position:absolute;left:0;text-align:left;margin-left:629.15pt;margin-top:773.45pt;width:53.85pt;height:11.9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" filled="f" stroked="f" strokeweight=".25pt">
                <v:textbox inset="1pt,1pt,1pt,1pt">
                  <w:txbxContent>
                    <w:p w14:paraId="0C9928C5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Утверд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05601571" wp14:editId="7E181A65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48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F18979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Т.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05601571" id="Rectangle 909" o:spid="_x0000_s1035" style="position:absolute;left:0;text-align:left;margin-left:629.15pt;margin-top:732.3pt;width:53.85pt;height:11.9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" filled="f" stroked="f" strokeweight=".25pt">
                <v:textbox inset="1pt,1pt,1pt,1pt">
                  <w:txbxContent>
                    <w:p w14:paraId="43F18979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Т.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2FD3AD58" wp14:editId="08EA7EEA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46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38F1BF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rect w14:anchorId="2FD3AD58" id="Rectangle 906" o:spid="_x0000_s1038" style="position:absolute;left:0;text-align:left;margin-left:629.15pt;margin-top:718.8pt;width:53.85pt;height:11.9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" filled="f" stroked="f" strokeweight=".25pt">
                <v:textbox inset="1pt,1pt,1pt,1pt">
                  <w:txbxContent>
                    <w:p w14:paraId="0E38F1BF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Провер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34763851" wp14:editId="6B6F3365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44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0E8A37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rect w14:anchorId="34763851" id="Rectangle 903" o:spid="_x0000_s1039" style="position:absolute;left:0;text-align:left;margin-left:629.15pt;margin-top:705.3pt;width:53.85pt;height:11.9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" filled="f" stroked="f" strokeweight=".25pt">
                <v:textbox inset="1pt,1pt,1pt,1pt">
                  <w:txbxContent>
                    <w:p w14:paraId="6B0E8A37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65B4BC0" wp14:editId="57CC261C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3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6EE94F" w14:textId="77777777" w:rsidR="00A314D7" w:rsidRPr="00627B06" w:rsidRDefault="00A314D7" w:rsidP="00627F81">
                            <w:pPr>
                              <w:pStyle w:val="Header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1AF95A43" w14:textId="77777777" w:rsidR="00A314D7" w:rsidRPr="00627B06" w:rsidRDefault="00A314D7" w:rsidP="00627F81">
                            <w:pPr>
                              <w:pStyle w:val="Head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rect w14:anchorId="365B4BC0" id="Rectangle 941" o:spid="_x0000_s1040" style="position:absolute;left:0;text-align:left;margin-left:1073.5pt;margin-top:705.15pt;width:58.9pt;height:11.9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" filled="f" stroked="f" strokeweight=".25pt">
                <v:textbox inset="1pt,1pt,1pt,1pt">
                  <w:txbxContent>
                    <w:p w14:paraId="556EE94F" w14:textId="77777777" w:rsidR="00A314D7" w:rsidRPr="00627B06" w:rsidRDefault="00A314D7" w:rsidP="00627F81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1AF95A43" w14:textId="77777777" w:rsidR="00A314D7" w:rsidRPr="00627B06" w:rsidRDefault="00A314D7" w:rsidP="00627F81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775D3CC" wp14:editId="5862A405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2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09A756" w14:textId="77777777" w:rsidR="00A314D7" w:rsidRPr="00627B0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rect w14:anchorId="6775D3CC" id="Rectangle 940" o:spid="_x0000_s1041" style="position:absolute;left:0;text-align:left;margin-left:1031.8pt;margin-top:705.15pt;width:37.3pt;height:11.9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" filled="f" stroked="f" strokeweight=".25pt">
                <v:textbox inset="1pt,1pt,1pt,1pt">
                  <w:txbxContent>
                    <w:p w14:paraId="3F09A756" w14:textId="77777777" w:rsidR="00A314D7" w:rsidRPr="00627B06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E4B2B27" wp14:editId="34B40112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41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22AA9B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rect w14:anchorId="2E4B2B27" id="Rectangle 939" o:spid="_x0000_s1042" style="position:absolute;left:0;text-align:left;margin-left:824.9pt;margin-top:748.5pt;width:159.25pt;height:35.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" filled="f" stroked="f" strokeweight=".25pt">
                <v:textbox inset="1pt,1pt,1pt,1pt">
                  <w:txbxContent>
                    <w:p w14:paraId="7F22AA9B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14C33C2E" wp14:editId="24D28E00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40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17D389AE" id="Line 938" o:spid="_x0000_s1026" style="position:absolute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0E86F5A" wp14:editId="30CC09A0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9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7F8C46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rect w14:anchorId="20E86F5A" id="Rectangle 937" o:spid="_x0000_s1043" style="position:absolute;left:0;text-align:left;margin-left:1073.5pt;margin-top:678.4pt;width:58.9pt;height:11.9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" filled="f" stroked="f" strokeweight=".25pt">
                <v:textbox inset="1pt,1pt,1pt,1pt">
                  <w:txbxContent>
                    <w:p w14:paraId="167F8C46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004A3D8" wp14:editId="3E6EE0A9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8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BE77A5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rect w14:anchorId="1004A3D8" id="Rectangle 936" o:spid="_x0000_s1044" style="position:absolute;left:0;text-align:left;margin-left:1031.8pt;margin-top:678.4pt;width:37.3pt;height:11.9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" filled="f" stroked="f" strokeweight=".25pt">
                <v:textbox inset="1pt,1pt,1pt,1pt">
                  <w:txbxContent>
                    <w:p w14:paraId="2BBE77A5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D0E4846" wp14:editId="116640F6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7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0ACDACC5" id="Line 935" o:spid="_x0000_s1026" style="position:absolute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7F75EC0" wp14:editId="08F4FEBA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6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524FB0F7" id="Line 931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7FAC3DD" wp14:editId="715C8A54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5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2AAE5A96" id="Line 930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A38E680" wp14:editId="0099542A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4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16C9BA76" id="Line 929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3EFA806" wp14:editId="43EB20CF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3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29C1AA8D" id="Line 928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0DBAC2" wp14:editId="7D100B83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32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65F336" w14:textId="6F4F00EE" w:rsidR="00F77BAA" w:rsidRPr="00D97D7C" w:rsidRDefault="0087576F" w:rsidP="00F77BAA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74417</w:t>
                            </w:r>
                            <w:r w:rsidR="00FA6B6E" w:rsidRPr="00E105C8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027</w:t>
                            </w: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, 20</w:t>
                            </w:r>
                            <w:r w:rsidR="006D4C49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2</w:t>
                            </w:r>
                            <w:r w:rsidR="00FA6B6E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3</w:t>
                            </w:r>
                          </w:p>
                          <w:p w14:paraId="67302BDE" w14:textId="77777777" w:rsidR="00A314D7" w:rsidRPr="000C5B2C" w:rsidRDefault="00A314D7" w:rsidP="000445C9"/>
                          <w:p w14:paraId="3E0FC7E7" w14:textId="77777777" w:rsidR="00A314D7" w:rsidRPr="000C5B2C" w:rsidRDefault="00A314D7" w:rsidP="000445C9"/>
                          <w:p w14:paraId="7E74C41A" w14:textId="77777777" w:rsidR="00A314D7" w:rsidRPr="00D01384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DBAC2" id="Rectangle 927" o:spid="_x0000_s1043" style="position:absolute;left:0;text-align:left;margin-left:990pt;margin-top:756.45pt;width:142pt;height:17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" filled="f" stroked="f" strokeweight=".25pt">
                <v:textbox inset="1pt,1pt,1pt,1pt">
                  <w:txbxContent>
                    <w:p w14:paraId="4965F336" w14:textId="6F4F00EE" w:rsidR="00F77BAA" w:rsidRPr="00D97D7C" w:rsidRDefault="0087576F" w:rsidP="00F77BAA">
                      <w:pPr>
                        <w:pStyle w:val="a1"/>
                        <w:jc w:val="center"/>
                        <w:rPr>
                          <w:rFonts w:ascii="Times New Roman" w:hAnsi="Times New Roman"/>
                          <w:color w:val="FFFFFF"/>
                          <w:sz w:val="24"/>
                          <w:szCs w:val="24"/>
                          <w:lang w:val="ru-RU"/>
                        </w:rPr>
                      </w:pP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74417</w:t>
                      </w:r>
                      <w:bookmarkStart w:id="1" w:name="_GoBack"/>
                      <w:bookmarkEnd w:id="1"/>
                      <w:r w:rsidR="00FA6B6E" w:rsidRPr="00E105C8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027</w:t>
                      </w: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, 20</w:t>
                      </w:r>
                      <w:r w:rsidR="006D4C49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2</w:t>
                      </w:r>
                      <w:r w:rsidR="00FA6B6E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3</w:t>
                      </w:r>
                    </w:p>
                    <w:p w14:paraId="67302BDE" w14:textId="77777777" w:rsidR="00A314D7" w:rsidRPr="000C5B2C" w:rsidRDefault="00A314D7" w:rsidP="000445C9"/>
                    <w:p w14:paraId="3E0FC7E7" w14:textId="77777777" w:rsidR="00A314D7" w:rsidRPr="000C5B2C" w:rsidRDefault="00A314D7" w:rsidP="000445C9"/>
                    <w:p w14:paraId="7E74C41A" w14:textId="77777777" w:rsidR="00A314D7" w:rsidRPr="00D01384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C27060" wp14:editId="019730E4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31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6F30C4D8" id="Line 92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F5E1327" wp14:editId="1ACCC66D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30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27284720" id="Line 925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71197D0" wp14:editId="048F095B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9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FC233A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rect w14:anchorId="171197D0" id="Rectangle 924" o:spid="_x0000_s1046" style="position:absolute;left:0;text-align:left;margin-left:1081.45pt;margin-top:732.95pt;width:39.25pt;height:11.9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" filled="f" stroked="f" strokeweight=".25pt">
                <v:textbox inset="1pt,1pt,1pt,1pt">
                  <w:txbxContent>
                    <w:p w14:paraId="2CFC233A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8F9B578" wp14:editId="748C0E8D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8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9281B9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rect w14:anchorId="18F9B578" id="Rectangle 922" o:spid="_x0000_s1047" style="position:absolute;left:0;text-align:left;margin-left:990pt;margin-top:678.4pt;width:37.35pt;height:11.9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" filled="f" stroked="f" strokeweight=".25pt">
                <v:textbox inset="1pt,1pt,1pt,1pt">
                  <w:txbxContent>
                    <w:p w14:paraId="389281B9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EB38B32" wp14:editId="1D1ADF23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7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35250016" id="Line 921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8EFC566" wp14:editId="2E4AC28B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6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495B4D1B" id="Line 920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174916D" wp14:editId="4F3267D3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5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22C017E5" id="Line 919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1FFBE55B" wp14:editId="3885CFD0">
                <wp:simplePos x="0" y="0"/>
                <wp:positionH relativeFrom="column">
                  <wp:posOffset>10474960</wp:posOffset>
                </wp:positionH>
                <wp:positionV relativeFrom="paragraph">
                  <wp:posOffset>8636000</wp:posOffset>
                </wp:positionV>
                <wp:extent cx="2022475" cy="789940"/>
                <wp:effectExtent l="0" t="0" r="0" b="0"/>
                <wp:wrapNone/>
                <wp:docPr id="24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B72FF8" w14:textId="77777777" w:rsidR="0044021A" w:rsidRDefault="0044021A" w:rsidP="0044021A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19B5BCDE" w14:textId="77777777" w:rsidR="009D6D89" w:rsidRDefault="009D6D89" w:rsidP="009D6D89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Скриншот работы </w:t>
                            </w:r>
                          </w:p>
                          <w:p w14:paraId="2E1D299C" w14:textId="6C1B6205" w:rsidR="0059355D" w:rsidRPr="009D6D89" w:rsidRDefault="009D6D89" w:rsidP="009D6D89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программы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FBE55B" id="Rectangle 918" o:spid="_x0000_s1046" style="position:absolute;left:0;text-align:left;margin-left:824.8pt;margin-top:680pt;width:159.25pt;height:62.2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" filled="f" stroked="f" strokeweight=".25pt">
                <v:textbox inset="1pt,1pt,1pt,1pt">
                  <w:txbxContent>
                    <w:p w14:paraId="51B72FF8" w14:textId="77777777" w:rsidR="0044021A" w:rsidRDefault="0044021A" w:rsidP="0044021A">
                      <w:pPr>
                        <w:pStyle w:val="a1"/>
                        <w:jc w:val="center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14:paraId="19B5BCDE" w14:textId="77777777" w:rsidR="009D6D89" w:rsidRDefault="009D6D89" w:rsidP="009D6D89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Скриншот работы </w:t>
                      </w:r>
                    </w:p>
                    <w:p w14:paraId="2E1D299C" w14:textId="6C1B6205" w:rsidR="0059355D" w:rsidRPr="009D6D89" w:rsidRDefault="009D6D89" w:rsidP="009D6D89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программы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1D9A971F" wp14:editId="646EEC0B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3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02D3620E" id="Line 917" o:spid="_x0000_s1026" style="position:absolute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4EA4498B" wp14:editId="2F26E756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2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61EA05C4" id="Line 901" o:spid="_x0000_s1026" style="position:absolute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0FA625B4" wp14:editId="1FA0BA01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1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038C8226" id="Line 900" o:spid="_x0000_s1026" style="position:absolute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74011373" wp14:editId="24D1E022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20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7FF9BE86" id="Line 899" o:spid="_x0000_s1026" style="position:absolute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6854114B" wp14:editId="480DE8CE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9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71FAE1B0" id="Line 898" o:spid="_x0000_s1026" style="position:absolute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7C286773" wp14:editId="72AAF312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8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3548B5C1" id="Line 897" o:spid="_x0000_s1026" style="position:absolute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351594A0" wp14:editId="2520816D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17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347464" w14:textId="4CB231C2" w:rsidR="00A314D7" w:rsidRPr="00D97D7C" w:rsidRDefault="006D4C49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 xml:space="preserve">БГТУ </w:t>
                            </w:r>
                            <w:r w:rsidR="00A8726A" w:rsidRPr="00FA6B6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9D6D89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6</w:t>
                            </w:r>
                            <w:r w:rsidR="00A314D7" w:rsidRPr="00FA6B6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.0</w:t>
                            </w:r>
                            <w:r w:rsidR="00363119" w:rsidRPr="00FA6B6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  <w:r w:rsidR="00A314D7"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.ГЧ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594A0" id="Rectangle 896" o:spid="_x0000_s1047" style="position:absolute;left:0;text-align:left;margin-left:823.9pt;margin-top:647.65pt;width:307.8pt;height:18.45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" filled="f" stroked="f" strokeweight=".25pt">
                <v:textbox inset="1pt,1pt,1pt,1pt">
                  <w:txbxContent>
                    <w:p w14:paraId="22347464" w14:textId="4CB231C2" w:rsidR="00A314D7" w:rsidRPr="00D97D7C" w:rsidRDefault="006D4C49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 xml:space="preserve">БГТУ </w:t>
                      </w:r>
                      <w:r w:rsidR="00A8726A" w:rsidRPr="00FA6B6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9D6D89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6</w:t>
                      </w:r>
                      <w:r w:rsidR="00A314D7" w:rsidRPr="00FA6B6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.0</w:t>
                      </w:r>
                      <w:r w:rsidR="00363119" w:rsidRPr="00FA6B6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1</w:t>
                      </w:r>
                      <w:r w:rsidR="00A314D7"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.ГЧ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17F37CB1" wp14:editId="45152219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6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0140BF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rect w14:anchorId="17F37CB1" id="Rectangle 895" o:spid="_x0000_s1050" style="position:absolute;left:0;text-align:left;margin-left:1013.1pt;margin-top:732.9pt;width:28.9pt;height:12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" filled="f" stroked="f" strokeweight=".25pt">
                <v:textbox inset="1pt,1pt,1pt,1pt">
                  <w:txbxContent>
                    <w:p w14:paraId="330140BF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73035F79" wp14:editId="7E9A0292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5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D0724F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rect w14:anchorId="73035F79" id="Rectangle 893" o:spid="_x0000_s1051" style="position:absolute;left:0;text-align:left;margin-left:795.35pt;margin-top:691.8pt;width:25.3pt;height:11.9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" filled="f" stroked="f" strokeweight=".25pt">
                <v:textbox inset="1pt,1pt,1pt,1pt">
                  <w:txbxContent>
                    <w:p w14:paraId="59D0724F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6372A89B" wp14:editId="18A63175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4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CA5241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rect w14:anchorId="6372A89B" id="Rectangle 892" o:spid="_x0000_s1052" style="position:absolute;left:0;text-align:left;margin-left:754.3pt;margin-top:691.8pt;width:38.85pt;height:11.9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" filled="f" stroked="f" strokeweight=".25pt">
                <v:textbox inset="1pt,1pt,1pt,1pt">
                  <w:txbxContent>
                    <w:p w14:paraId="16CA5241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40BB21B1" wp14:editId="38C3E567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3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1A01C5" w14:textId="77777777" w:rsidR="00A314D7" w:rsidRPr="0087576F" w:rsidRDefault="0087576F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rect w14:anchorId="40BB21B1" id="Rectangle 891" o:spid="_x0000_s1053" style="position:absolute;left:0;text-align:left;margin-left:685.55pt;margin-top:691.8pt;width:65.15pt;height:11.9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" filled="f" stroked="f" strokeweight=".25pt">
                <v:textbox inset="1pt,1pt,1pt,1pt">
                  <w:txbxContent>
                    <w:p w14:paraId="371A01C5" w14:textId="77777777" w:rsidR="00A314D7" w:rsidRPr="0087576F" w:rsidRDefault="0087576F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660865E8" wp14:editId="24CA82A6">
                <wp:simplePos x="0" y="0"/>
                <wp:positionH relativeFrom="column">
                  <wp:posOffset>7995285</wp:posOffset>
                </wp:positionH>
                <wp:positionV relativeFrom="paragraph">
                  <wp:posOffset>8785860</wp:posOffset>
                </wp:positionV>
                <wp:extent cx="283210" cy="151765"/>
                <wp:effectExtent l="0" t="0" r="0" b="0"/>
                <wp:wrapNone/>
                <wp:docPr id="12" name="Rectangl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1BA3EE" w14:textId="77777777" w:rsidR="00A314D7" w:rsidRPr="00627B0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rect w14:anchorId="660865E8" id="Rectangle 889" o:spid="_x0000_s1054" style="position:absolute;left:0;text-align:left;margin-left:629.55pt;margin-top:691.8pt;width:22.3pt;height:11.95pt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" filled="f" stroked="f" strokeweight=".25pt">
                <v:textbox inset="1pt,1pt,1pt,1pt">
                  <w:txbxContent>
                    <w:p w14:paraId="7A1BA3EE" w14:textId="77777777" w:rsidR="00A314D7" w:rsidRPr="00627B06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6B3A509E" wp14:editId="25BC8040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1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33316AE1" id="Line 888" o:spid="_x0000_s1026" style="position:absolute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3733A759" wp14:editId="5A8053C7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10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78173AB1" id="Line 887" o:spid="_x0000_s1026" style="position:absolute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53A7D52D" wp14:editId="4A7BCC1A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9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45BA1AC5" id="Line 886" o:spid="_x0000_s1026" style="position:absolute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dN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68AA0300" wp14:editId="3E55F1FE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7D32EF90" id="Line 885" o:spid="_x0000_s1026" style="position:absolute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QnjwIAAGYFAAAOAAAAZHJzL2Uyb0RvYy54bWysVFFvmzAQfp+0/2D5nQIJ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5D42072B" wp14:editId="561F33D0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7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198D47DB" id="Line 884" o:spid="_x0000_s1026" style="position:absolute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42688" behindDoc="0" locked="0" layoutInCell="1" allowOverlap="1" wp14:anchorId="7EC9A419" wp14:editId="7C2AB241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559EFC90" id="Line 882" o:spid="_x0000_s1026" style="position:absolute;z-index:2514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8A9443A" wp14:editId="410110DC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703904BC" id="Line 942" o:spid="_x0000_s1026" style="position:absolute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30AB2356" wp14:editId="47B354BB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line w14:anchorId="44B0EC6E" id="Line 943" o:spid="_x0000_s1026" style="position:absolute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18112" behindDoc="0" locked="0" layoutInCell="1" allowOverlap="1" wp14:anchorId="307771E9" wp14:editId="340832A7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0" b="0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F81C8" w14:textId="301F7CAB" w:rsidR="00A314D7" w:rsidRPr="00315A10" w:rsidRDefault="00A314D7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shapetype w14:anchorId="307771E9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55" type="#_x0000_t202" style="position:absolute;left:0;text-align:left;margin-left:999.5pt;margin-top:694.4pt;width:14.3pt;height:41.25pt;z-index: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" filled="f" stroked="f">
                <v:textbox>
                  <w:txbxContent>
                    <w:p w14:paraId="19AF81C8" w14:textId="301F7CAB" w:rsidR="00A314D7" w:rsidRPr="00315A10" w:rsidRDefault="00A314D7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27F81" w:rsidRPr="00B11D53" w:rsidSect="00CC4C24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653677" w14:textId="77777777" w:rsidR="00C6650B" w:rsidRDefault="00C6650B" w:rsidP="00CC4C24">
      <w:r>
        <w:separator/>
      </w:r>
    </w:p>
  </w:endnote>
  <w:endnote w:type="continuationSeparator" w:id="0">
    <w:p w14:paraId="4A824B61" w14:textId="77777777" w:rsidR="00C6650B" w:rsidRDefault="00C6650B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86433E" w14:textId="77777777" w:rsidR="00C6650B" w:rsidRDefault="00C6650B" w:rsidP="00CC4C24">
      <w:r>
        <w:separator/>
      </w:r>
    </w:p>
  </w:footnote>
  <w:footnote w:type="continuationSeparator" w:id="0">
    <w:p w14:paraId="7F7FBD12" w14:textId="77777777" w:rsidR="00C6650B" w:rsidRDefault="00C6650B" w:rsidP="00CC4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6A"/>
    <w:rsid w:val="00022475"/>
    <w:rsid w:val="0003633B"/>
    <w:rsid w:val="000445C9"/>
    <w:rsid w:val="000A4242"/>
    <w:rsid w:val="000F7BD0"/>
    <w:rsid w:val="001002F1"/>
    <w:rsid w:val="001012E7"/>
    <w:rsid w:val="00136FC4"/>
    <w:rsid w:val="00146697"/>
    <w:rsid w:val="001659B3"/>
    <w:rsid w:val="00175EC9"/>
    <w:rsid w:val="001C1104"/>
    <w:rsid w:val="001C7E15"/>
    <w:rsid w:val="001D133A"/>
    <w:rsid w:val="001D6B8F"/>
    <w:rsid w:val="001D75C0"/>
    <w:rsid w:val="00204111"/>
    <w:rsid w:val="00206C0E"/>
    <w:rsid w:val="00224E6D"/>
    <w:rsid w:val="0024350D"/>
    <w:rsid w:val="002A56A9"/>
    <w:rsid w:val="003159CE"/>
    <w:rsid w:val="00315A10"/>
    <w:rsid w:val="00315B02"/>
    <w:rsid w:val="003464E5"/>
    <w:rsid w:val="00352966"/>
    <w:rsid w:val="00363119"/>
    <w:rsid w:val="003731F1"/>
    <w:rsid w:val="003E64AF"/>
    <w:rsid w:val="003F2DC2"/>
    <w:rsid w:val="003F5F46"/>
    <w:rsid w:val="00402DD8"/>
    <w:rsid w:val="0044021A"/>
    <w:rsid w:val="004829D9"/>
    <w:rsid w:val="004C6286"/>
    <w:rsid w:val="004F7AD2"/>
    <w:rsid w:val="00502CE6"/>
    <w:rsid w:val="00544446"/>
    <w:rsid w:val="005625BB"/>
    <w:rsid w:val="0059355D"/>
    <w:rsid w:val="005D7FE7"/>
    <w:rsid w:val="00627B06"/>
    <w:rsid w:val="00627F81"/>
    <w:rsid w:val="00645D25"/>
    <w:rsid w:val="00684E93"/>
    <w:rsid w:val="006A5809"/>
    <w:rsid w:val="006B29CD"/>
    <w:rsid w:val="006D4C49"/>
    <w:rsid w:val="006D4EFF"/>
    <w:rsid w:val="00700B31"/>
    <w:rsid w:val="007363C6"/>
    <w:rsid w:val="007762DD"/>
    <w:rsid w:val="00786586"/>
    <w:rsid w:val="007871BF"/>
    <w:rsid w:val="007946A9"/>
    <w:rsid w:val="007E6A64"/>
    <w:rsid w:val="00816C12"/>
    <w:rsid w:val="00817027"/>
    <w:rsid w:val="00827225"/>
    <w:rsid w:val="00833ADE"/>
    <w:rsid w:val="00860D82"/>
    <w:rsid w:val="00862BDD"/>
    <w:rsid w:val="0087576F"/>
    <w:rsid w:val="00881FCF"/>
    <w:rsid w:val="00884079"/>
    <w:rsid w:val="008866B5"/>
    <w:rsid w:val="008912AB"/>
    <w:rsid w:val="00896151"/>
    <w:rsid w:val="008E420A"/>
    <w:rsid w:val="00937430"/>
    <w:rsid w:val="0094447A"/>
    <w:rsid w:val="00990457"/>
    <w:rsid w:val="009C30B3"/>
    <w:rsid w:val="009D6D89"/>
    <w:rsid w:val="009E3B15"/>
    <w:rsid w:val="00A02E50"/>
    <w:rsid w:val="00A11AA8"/>
    <w:rsid w:val="00A15230"/>
    <w:rsid w:val="00A27A0C"/>
    <w:rsid w:val="00A314D7"/>
    <w:rsid w:val="00A4117E"/>
    <w:rsid w:val="00A425F9"/>
    <w:rsid w:val="00A44B16"/>
    <w:rsid w:val="00A73D75"/>
    <w:rsid w:val="00A8726A"/>
    <w:rsid w:val="00AA7564"/>
    <w:rsid w:val="00AF52BA"/>
    <w:rsid w:val="00B04EFF"/>
    <w:rsid w:val="00B11D53"/>
    <w:rsid w:val="00B277AA"/>
    <w:rsid w:val="00B455BF"/>
    <w:rsid w:val="00B76B4D"/>
    <w:rsid w:val="00B902A3"/>
    <w:rsid w:val="00B94635"/>
    <w:rsid w:val="00BB0D7D"/>
    <w:rsid w:val="00BC4EAB"/>
    <w:rsid w:val="00BF4552"/>
    <w:rsid w:val="00C311EA"/>
    <w:rsid w:val="00C37C38"/>
    <w:rsid w:val="00C5361E"/>
    <w:rsid w:val="00C61F85"/>
    <w:rsid w:val="00C6650B"/>
    <w:rsid w:val="00C6669C"/>
    <w:rsid w:val="00CA0FAA"/>
    <w:rsid w:val="00CA5FF2"/>
    <w:rsid w:val="00CB29E6"/>
    <w:rsid w:val="00CC4C24"/>
    <w:rsid w:val="00D01384"/>
    <w:rsid w:val="00D61512"/>
    <w:rsid w:val="00D97D7C"/>
    <w:rsid w:val="00E01A92"/>
    <w:rsid w:val="00E06A6A"/>
    <w:rsid w:val="00E105C8"/>
    <w:rsid w:val="00E72F49"/>
    <w:rsid w:val="00E86168"/>
    <w:rsid w:val="00F314BD"/>
    <w:rsid w:val="00F5617C"/>
    <w:rsid w:val="00F77BAA"/>
    <w:rsid w:val="00F90D88"/>
    <w:rsid w:val="00F9638C"/>
    <w:rsid w:val="00FA6B6E"/>
    <w:rsid w:val="00FB57D4"/>
    <w:rsid w:val="00FD48D1"/>
    <w:rsid w:val="00FD615C"/>
    <w:rsid w:val="00FE10E6"/>
    <w:rsid w:val="00FE157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6F4AA"/>
  <w15:chartTrackingRefBased/>
  <w15:docId w15:val="{9A52EC44-19E0-4030-938B-F7A0DF2B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rsid w:val="00F77BAA"/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EA638-DB15-4082-A40E-43BFBCDB1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11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Chayeuski</dc:creator>
  <cp:keywords/>
  <cp:lastModifiedBy>Vladislav Demyanov</cp:lastModifiedBy>
  <cp:revision>7</cp:revision>
  <cp:lastPrinted>2018-05-31T03:03:00Z</cp:lastPrinted>
  <dcterms:created xsi:type="dcterms:W3CDTF">2022-04-17T21:24:00Z</dcterms:created>
  <dcterms:modified xsi:type="dcterms:W3CDTF">2023-05-22T22:14:00Z</dcterms:modified>
</cp:coreProperties>
</file>